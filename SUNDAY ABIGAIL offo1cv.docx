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76" w:type="pct"/>
        <w:tblInd w:w="-142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02"/>
      </w:tblGrid>
      <w:tr w:rsidR="00692703" w:rsidRPr="00CF1A49" w:rsidTr="00023CE3">
        <w:trPr>
          <w:trHeight w:hRule="exact" w:val="1800"/>
        </w:trPr>
        <w:tc>
          <w:tcPr>
            <w:tcW w:w="9502" w:type="dxa"/>
            <w:tcMar>
              <w:top w:w="0" w:type="dxa"/>
              <w:bottom w:w="0" w:type="dxa"/>
            </w:tcMar>
          </w:tcPr>
          <w:p w:rsidR="00692703" w:rsidRPr="00CF1A49" w:rsidRDefault="002B188B" w:rsidP="00913946">
            <w:pPr>
              <w:pStyle w:val="Title"/>
            </w:pPr>
            <w:bookmarkStart w:id="0" w:name="_GoBack"/>
            <w:r>
              <w:t>SUNDAY ABIGAIL</w:t>
            </w:r>
            <w:r>
              <w:rPr>
                <w:rStyle w:val="IntenseEmphasis"/>
              </w:rPr>
              <w:t xml:space="preserve"> offor</w:t>
            </w:r>
          </w:p>
          <w:p w:rsidR="002B188B" w:rsidRPr="00023CE3" w:rsidRDefault="002B188B" w:rsidP="002B188B">
            <w:pPr>
              <w:rPr>
                <w:sz w:val="20"/>
                <w:szCs w:val="20"/>
              </w:rPr>
            </w:pPr>
            <w:r w:rsidRPr="00023CE3">
              <w:rPr>
                <w:sz w:val="20"/>
                <w:szCs w:val="20"/>
              </w:rPr>
              <w:t>Address</w:t>
            </w:r>
            <w:r w:rsidRPr="00023CE3">
              <w:rPr>
                <w:sz w:val="20"/>
                <w:szCs w:val="20"/>
              </w:rPr>
              <w:t xml:space="preserve">: </w:t>
            </w:r>
            <w:r w:rsidRPr="00023CE3">
              <w:rPr>
                <w:sz w:val="20"/>
                <w:szCs w:val="20"/>
              </w:rPr>
              <w:t>Oworonshoki Lagos, Nigeria</w:t>
            </w:r>
          </w:p>
          <w:p w:rsidR="002B188B" w:rsidRPr="00023CE3" w:rsidRDefault="002B188B" w:rsidP="002B188B">
            <w:pPr>
              <w:rPr>
                <w:sz w:val="20"/>
                <w:szCs w:val="20"/>
              </w:rPr>
            </w:pPr>
            <w:r w:rsidRPr="00023CE3">
              <w:rPr>
                <w:sz w:val="20"/>
                <w:szCs w:val="20"/>
              </w:rPr>
              <w:t>Phone: [070458555949]</w:t>
            </w:r>
          </w:p>
          <w:p w:rsidR="002B188B" w:rsidRDefault="002B188B" w:rsidP="002B188B">
            <w:pPr>
              <w:rPr>
                <w:sz w:val="16"/>
                <w:szCs w:val="16"/>
              </w:rPr>
            </w:pPr>
            <w:r w:rsidRPr="00023CE3">
              <w:rPr>
                <w:sz w:val="20"/>
                <w:szCs w:val="20"/>
              </w:rPr>
              <w:t xml:space="preserve">Email: </w:t>
            </w:r>
            <w:hyperlink r:id="rId7" w:history="1">
              <w:r w:rsidRPr="00023CE3">
                <w:rPr>
                  <w:rStyle w:val="Hyperlink"/>
                  <w:sz w:val="20"/>
                  <w:szCs w:val="20"/>
                </w:rPr>
                <w:t>sundayabigailoffor@gmail.com</w:t>
              </w:r>
            </w:hyperlink>
          </w:p>
          <w:p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bookmarkEnd w:id="0"/>
      <w:tr w:rsidR="009571D8" w:rsidRPr="00023CE3" w:rsidTr="00023CE3">
        <w:tc>
          <w:tcPr>
            <w:tcW w:w="9502" w:type="dxa"/>
            <w:tcMar>
              <w:top w:w="432" w:type="dxa"/>
            </w:tcMar>
          </w:tcPr>
          <w:p w:rsidR="002B188B" w:rsidRPr="00023CE3" w:rsidRDefault="002B188B" w:rsidP="002B188B">
            <w:pPr>
              <w:rPr>
                <w:rFonts w:ascii="Sitka Banner Semibold" w:hAnsi="Sitka Banner Semibold"/>
                <w:b/>
                <w:sz w:val="36"/>
                <w:szCs w:val="36"/>
                <w:vertAlign w:val="superscript"/>
              </w:rPr>
            </w:pPr>
            <w:r w:rsidRPr="00023CE3">
              <w:rPr>
                <w:rFonts w:ascii="Sitka Banner Semibold" w:hAnsi="Sitka Banner Semibold"/>
                <w:b/>
                <w:sz w:val="36"/>
                <w:szCs w:val="36"/>
              </w:rPr>
              <w:t>Career Objective</w:t>
            </w:r>
          </w:p>
          <w:p w:rsidR="002B188B" w:rsidRPr="00023CE3" w:rsidRDefault="002B188B" w:rsidP="002B188B">
            <w:pPr>
              <w:rPr>
                <w:rFonts w:ascii="Sitka Banner Semibold" w:hAnsi="Sitka Banner Semibold"/>
                <w:sz w:val="20"/>
                <w:szCs w:val="20"/>
              </w:rPr>
            </w:pPr>
            <w:r w:rsidRPr="00023CE3">
              <w:rPr>
                <w:rFonts w:ascii="Sitka Banner Semibold" w:hAnsi="Sitka Banner Semibold"/>
                <w:sz w:val="20"/>
                <w:szCs w:val="20"/>
              </w:rPr>
              <w:t>Motivated and tech-savvy SSCE and NECO certificate holder with strong skills in Microsoft Office, website design, and basic coding. Seeking an opportunity to work in a dynamic environment where I can apply my skills in computer software, support team goals, and grow professionally in the tech field.</w:t>
            </w:r>
          </w:p>
          <w:p w:rsidR="001755A8" w:rsidRPr="00023CE3" w:rsidRDefault="001755A8" w:rsidP="002B188B">
            <w:pPr>
              <w:contextualSpacing w:val="0"/>
              <w:rPr>
                <w:rFonts w:ascii="Sitka Banner Semibold" w:hAnsi="Sitka Banner Semibold"/>
              </w:rPr>
            </w:pPr>
          </w:p>
        </w:tc>
      </w:tr>
    </w:tbl>
    <w:p w:rsidR="002B188B" w:rsidRPr="00023CE3" w:rsidRDefault="00222FF8" w:rsidP="004E01EB">
      <w:pPr>
        <w:pStyle w:val="Heading1"/>
        <w:rPr>
          <w:rFonts w:ascii="Sitka Banner Semibold" w:hAnsi="Sitka Banner Semibold"/>
          <w:sz w:val="16"/>
          <w:szCs w:val="16"/>
        </w:rPr>
      </w:pPr>
      <w:sdt>
        <w:sdtPr>
          <w:rPr>
            <w:rFonts w:ascii="Sitka Banner Semibold" w:hAnsi="Sitka Banner Semibold"/>
            <w:sz w:val="16"/>
            <w:szCs w:val="16"/>
          </w:rPr>
          <w:alias w:val="Experience:"/>
          <w:tag w:val="Experience:"/>
          <w:id w:val="-1983300934"/>
          <w:placeholder>
            <w:docPart w:val="2B51CCFFA7EC468E94D6C4712910E2C6"/>
          </w:placeholder>
          <w:temporary/>
          <w:showingPlcHdr/>
          <w15:appearance w15:val="hidden"/>
        </w:sdtPr>
        <w:sdtEndPr/>
        <w:sdtContent>
          <w:r w:rsidR="004E01EB" w:rsidRPr="00DE507F">
            <w:rPr>
              <w:rFonts w:ascii="Sitka Banner Semibold" w:hAnsi="Sitka Banner Semibold"/>
              <w:sz w:val="18"/>
              <w:szCs w:val="18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023CE3" w:rsidTr="00D66A52">
        <w:tc>
          <w:tcPr>
            <w:tcW w:w="9355" w:type="dxa"/>
          </w:tcPr>
          <w:p w:rsidR="001E3120" w:rsidRPr="00023CE3" w:rsidRDefault="001E3120" w:rsidP="001D0BF1">
            <w:pPr>
              <w:contextualSpacing w:val="0"/>
              <w:rPr>
                <w:rFonts w:ascii="Sitka Banner Semibold" w:hAnsi="Sitka Banner Semibold"/>
                <w:sz w:val="16"/>
                <w:szCs w:val="16"/>
              </w:rPr>
            </w:pPr>
          </w:p>
        </w:tc>
      </w:tr>
      <w:tr w:rsidR="00F61DF9" w:rsidRPr="00023CE3" w:rsidTr="00F61DF9">
        <w:tc>
          <w:tcPr>
            <w:tcW w:w="9355" w:type="dxa"/>
            <w:tcMar>
              <w:top w:w="216" w:type="dxa"/>
            </w:tcMar>
          </w:tcPr>
          <w:p w:rsidR="00B41333" w:rsidRPr="00B41333" w:rsidRDefault="00B41333" w:rsidP="00B41333">
            <w:p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023CE3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2020 – 2023</w:t>
            </w:r>
            <w:r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br/>
            </w:r>
            <w:r w:rsidRPr="00023CE3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Microsoft Office Assistant / Trainee Developer – Heaven Gate Computer Center, Calabar</w:t>
            </w:r>
          </w:p>
          <w:p w:rsidR="00B41333" w:rsidRPr="00B41333" w:rsidRDefault="00B41333" w:rsidP="00B4133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Designed and created PowerPoint presentations for clients and internal use.</w:t>
            </w:r>
          </w:p>
          <w:p w:rsidR="00B41333" w:rsidRPr="00B41333" w:rsidRDefault="00B41333" w:rsidP="00B4133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Provided customer care and supported clients with their tech needs.</w:t>
            </w:r>
          </w:p>
          <w:p w:rsidR="00B41333" w:rsidRPr="00B41333" w:rsidRDefault="00B41333" w:rsidP="00B4133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Improved communication and service delivery skills.</w:t>
            </w:r>
          </w:p>
          <w:p w:rsidR="00B41333" w:rsidRDefault="00B41333" w:rsidP="00B41333">
            <w:p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</w:pPr>
            <w:r w:rsidRPr="00023CE3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Volunteer Student Assistant</w:t>
            </w:r>
            <w:r w:rsidR="00DE507F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(2o20-2024)</w:t>
            </w:r>
          </w:p>
          <w:p w:rsidR="00B41333" w:rsidRPr="00B41333" w:rsidRDefault="00B41333" w:rsidP="00B4133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Helped tutors prepare and copy lesson topics (up to 40% of content).</w:t>
            </w:r>
          </w:p>
          <w:p w:rsidR="00B41333" w:rsidRPr="00B41333" w:rsidRDefault="00B41333" w:rsidP="00B4133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Created simple PowerPoint presentations for school activities.</w:t>
            </w:r>
          </w:p>
          <w:p w:rsidR="00F61DF9" w:rsidRPr="00023CE3" w:rsidRDefault="00F61DF9" w:rsidP="00F61DF9">
            <w:pPr>
              <w:rPr>
                <w:rFonts w:ascii="Sitka Banner Semibold" w:hAnsi="Sitka Banner Semibold"/>
                <w:sz w:val="16"/>
                <w:szCs w:val="16"/>
              </w:rPr>
            </w:pPr>
          </w:p>
        </w:tc>
      </w:tr>
    </w:tbl>
    <w:sdt>
      <w:sdtPr>
        <w:rPr>
          <w:rFonts w:ascii="Sitka Banner Semibold" w:hAnsi="Sitka Banner Semibold"/>
          <w:sz w:val="18"/>
          <w:szCs w:val="18"/>
        </w:rPr>
        <w:alias w:val="Education:"/>
        <w:tag w:val="Education:"/>
        <w:id w:val="-1908763273"/>
        <w:placeholder>
          <w:docPart w:val="77F8C117202344C6BD4463BAB6A46A0E"/>
        </w:placeholder>
        <w:temporary/>
        <w:showingPlcHdr/>
        <w15:appearance w15:val="hidden"/>
      </w:sdtPr>
      <w:sdtEndPr/>
      <w:sdtContent>
        <w:p w:rsidR="00DA59AA" w:rsidRPr="00DE507F" w:rsidRDefault="00DA59AA" w:rsidP="0097790C">
          <w:pPr>
            <w:pStyle w:val="Heading1"/>
            <w:rPr>
              <w:rFonts w:ascii="Sitka Banner Semibold" w:hAnsi="Sitka Banner Semibold"/>
              <w:sz w:val="18"/>
              <w:szCs w:val="18"/>
            </w:rPr>
          </w:pPr>
          <w:r w:rsidRPr="00DE507F">
            <w:rPr>
              <w:rFonts w:ascii="Sitka Banner Semibold" w:hAnsi="Sitka Banner Semibold" w:cstheme="minorHAnsi"/>
              <w:sz w:val="20"/>
              <w:szCs w:val="20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023CE3" w:rsidTr="00D66A52">
        <w:tc>
          <w:tcPr>
            <w:tcW w:w="9355" w:type="dxa"/>
          </w:tcPr>
          <w:p w:rsidR="002D0D57" w:rsidRPr="002D0D57" w:rsidRDefault="002D0D57" w:rsidP="002D0D57">
            <w:p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0"/>
                <w:szCs w:val="20"/>
              </w:rPr>
            </w:pPr>
            <w:r w:rsidRPr="002D0D57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 xml:space="preserve"> </w:t>
            </w:r>
            <w:r w:rsidRPr="00023CE3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SSCE &amp; NECO Certificate</w:t>
            </w:r>
            <w:r w:rsidRPr="002D0D57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 xml:space="preserve"> — </w:t>
            </w:r>
            <w:r w:rsidRPr="00023CE3">
              <w:rPr>
                <w:rFonts w:ascii="Sitka Banner Semibold" w:eastAsia="Times New Roman" w:hAnsi="Sitka Banner Semibold" w:cs="Times New Roman"/>
                <w:i/>
                <w:iCs/>
                <w:color w:val="auto"/>
                <w:sz w:val="20"/>
                <w:szCs w:val="20"/>
              </w:rPr>
              <w:t>Natan Model Secondary School, Cross River State</w:t>
            </w:r>
            <w:r w:rsidRPr="002D0D57">
              <w:rPr>
                <w:rFonts w:ascii="Sitka Banner Semibold" w:eastAsia="Times New Roman" w:hAnsi="Sitka Banner Semibold" w:cs="Times New Roman"/>
                <w:color w:val="auto"/>
                <w:sz w:val="20"/>
                <w:szCs w:val="20"/>
              </w:rPr>
              <w:br/>
              <w:t>2018 – 2024</w:t>
            </w:r>
          </w:p>
          <w:p w:rsidR="002D0D57" w:rsidRPr="002D0D57" w:rsidRDefault="002D0D57" w:rsidP="002D0D57">
            <w:p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0"/>
                <w:szCs w:val="20"/>
              </w:rPr>
            </w:pPr>
            <w:r w:rsidRPr="002D0D57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 xml:space="preserve"> </w:t>
            </w:r>
            <w:r w:rsidRPr="00023CE3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First School Leaving Certificate (FSLC)</w:t>
            </w:r>
            <w:r w:rsidRPr="002D0D57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 xml:space="preserve"> </w:t>
            </w:r>
            <w:r w:rsidRPr="002D0D57">
              <w:rPr>
                <w:rFonts w:ascii="Sitka Banner Semibold" w:eastAsia="Times New Roman" w:hAnsi="Sitka Banner Semibold" w:cs="Times New Roman"/>
                <w:color w:val="auto"/>
                <w:sz w:val="20"/>
                <w:szCs w:val="20"/>
              </w:rPr>
              <w:t xml:space="preserve">— </w:t>
            </w:r>
            <w:r w:rsidRPr="00023CE3">
              <w:rPr>
                <w:rFonts w:ascii="Sitka Banner Semibold" w:eastAsia="Times New Roman" w:hAnsi="Sitka Banner Semibold" w:cs="Times New Roman"/>
                <w:i/>
                <w:iCs/>
                <w:color w:val="auto"/>
                <w:sz w:val="20"/>
                <w:szCs w:val="20"/>
              </w:rPr>
              <w:t>Cash Them Young Nursing and Primary School, Cross River State</w:t>
            </w:r>
            <w:r w:rsidRPr="002D0D57">
              <w:rPr>
                <w:rFonts w:ascii="Sitka Banner Semibold" w:eastAsia="Times New Roman" w:hAnsi="Sitka Banner Semibold" w:cs="Times New Roman"/>
                <w:color w:val="auto"/>
                <w:sz w:val="20"/>
                <w:szCs w:val="20"/>
              </w:rPr>
              <w:br/>
              <w:t>2012 – 2018</w:t>
            </w:r>
          </w:p>
          <w:p w:rsidR="007538DC" w:rsidRPr="00023CE3" w:rsidRDefault="007538DC" w:rsidP="007538DC">
            <w:pPr>
              <w:contextualSpacing w:val="0"/>
              <w:rPr>
                <w:rFonts w:ascii="Sitka Banner Semibold" w:hAnsi="Sitka Banner Semibold"/>
                <w:sz w:val="16"/>
                <w:szCs w:val="16"/>
              </w:rPr>
            </w:pPr>
          </w:p>
        </w:tc>
      </w:tr>
      <w:tr w:rsidR="00F61DF9" w:rsidRPr="00023CE3" w:rsidTr="00F61DF9">
        <w:tc>
          <w:tcPr>
            <w:tcW w:w="9355" w:type="dxa"/>
            <w:tcMar>
              <w:top w:w="216" w:type="dxa"/>
            </w:tcMar>
          </w:tcPr>
          <w:p w:rsidR="00F61DF9" w:rsidRPr="00023CE3" w:rsidRDefault="00F61DF9" w:rsidP="00F61DF9">
            <w:pPr>
              <w:rPr>
                <w:rFonts w:ascii="Sitka Banner Semibold" w:hAnsi="Sitka Banner Semibold"/>
                <w:sz w:val="16"/>
                <w:szCs w:val="16"/>
              </w:rPr>
            </w:pPr>
          </w:p>
        </w:tc>
      </w:tr>
    </w:tbl>
    <w:sdt>
      <w:sdtPr>
        <w:rPr>
          <w:rFonts w:ascii="Sitka Banner Semibold" w:hAnsi="Sitka Banner Semibold"/>
          <w:sz w:val="16"/>
          <w:szCs w:val="16"/>
        </w:rPr>
        <w:alias w:val="Skills:"/>
        <w:tag w:val="Skills:"/>
        <w:id w:val="-1392877668"/>
        <w:placeholder>
          <w:docPart w:val="B9623FA6AA8D4A5291331BBCEBEC8221"/>
        </w:placeholder>
        <w:temporary/>
        <w:showingPlcHdr/>
        <w15:appearance w15:val="hidden"/>
      </w:sdtPr>
      <w:sdtEndPr/>
      <w:sdtContent>
        <w:p w:rsidR="00486277" w:rsidRPr="00023CE3" w:rsidRDefault="00486277" w:rsidP="00486277">
          <w:pPr>
            <w:pStyle w:val="Heading1"/>
            <w:rPr>
              <w:rFonts w:ascii="Sitka Banner Semibold" w:hAnsi="Sitka Banner Semibold"/>
              <w:sz w:val="16"/>
              <w:szCs w:val="16"/>
            </w:rPr>
          </w:pPr>
          <w:r w:rsidRPr="00DE507F">
            <w:rPr>
              <w:rFonts w:ascii="Sitka Banner Semibold" w:hAnsi="Sitka Banner Semibold"/>
              <w:sz w:val="20"/>
              <w:szCs w:val="20"/>
            </w:rPr>
            <w:t>Skills</w:t>
          </w:r>
        </w:p>
      </w:sdtContent>
    </w:sdt>
    <w:tbl>
      <w:tblPr>
        <w:tblStyle w:val="TableGrid"/>
        <w:tblW w:w="4924" w:type="pct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538"/>
        <w:gridCol w:w="4680"/>
      </w:tblGrid>
      <w:tr w:rsidR="003A0632" w:rsidRPr="00023CE3" w:rsidTr="00023CE3">
        <w:tc>
          <w:tcPr>
            <w:tcW w:w="4538" w:type="dxa"/>
          </w:tcPr>
          <w:p w:rsidR="001E3120" w:rsidRPr="00023CE3" w:rsidRDefault="00C65422" w:rsidP="006E1507">
            <w:pPr>
              <w:pStyle w:val="ListBullet"/>
              <w:contextualSpacing w:val="0"/>
              <w:rPr>
                <w:rFonts w:ascii="Sitka Banner Semibold" w:hAnsi="Sitka Banner Semibold"/>
                <w:sz w:val="20"/>
                <w:szCs w:val="20"/>
              </w:rPr>
            </w:pPr>
            <w:r w:rsidRPr="00023CE3">
              <w:rPr>
                <w:rFonts w:ascii="Sitka Banner Semibold" w:hAnsi="Sitka Banner Semibold"/>
                <w:sz w:val="20"/>
                <w:szCs w:val="20"/>
              </w:rPr>
              <w:t>HTML</w:t>
            </w:r>
          </w:p>
          <w:p w:rsidR="001F4E6D" w:rsidRPr="00023CE3" w:rsidRDefault="00C65422" w:rsidP="00C65422">
            <w:pPr>
              <w:pStyle w:val="ListBullet"/>
              <w:contextualSpacing w:val="0"/>
              <w:rPr>
                <w:rFonts w:ascii="Sitka Banner Semibold" w:hAnsi="Sitka Banner Semibold"/>
                <w:sz w:val="20"/>
                <w:szCs w:val="20"/>
              </w:rPr>
            </w:pPr>
            <w:r w:rsidRPr="00023CE3">
              <w:rPr>
                <w:rFonts w:ascii="Sitka Banner Semibold" w:hAnsi="Sitka Banner Semibold"/>
                <w:sz w:val="20"/>
                <w:szCs w:val="20"/>
              </w:rPr>
              <w:t>Cascading Style Sheets</w:t>
            </w:r>
          </w:p>
          <w:p w:rsidR="007B70DD" w:rsidRPr="00DE507F" w:rsidRDefault="00C65422" w:rsidP="00DE507F">
            <w:pPr>
              <w:pStyle w:val="ListBullet"/>
              <w:contextualSpacing w:val="0"/>
              <w:rPr>
                <w:rFonts w:ascii="Sitka Banner Semibold" w:hAnsi="Sitka Banner Semibold"/>
                <w:sz w:val="20"/>
                <w:szCs w:val="20"/>
              </w:rPr>
            </w:pPr>
            <w:r w:rsidRPr="00023CE3">
              <w:rPr>
                <w:rFonts w:ascii="Sitka Banner Semibold" w:hAnsi="Sitka Banner Semibold"/>
                <w:sz w:val="20"/>
                <w:szCs w:val="20"/>
              </w:rPr>
              <w:t>JavaScript (basic)</w:t>
            </w:r>
            <w:r w:rsidR="007B70DD" w:rsidRPr="00DE507F">
              <w:rPr>
                <w:rFonts w:ascii="Sitka Banner Semibold" w:hAnsi="Sitka Banner Semibold"/>
                <w:sz w:val="20"/>
                <w:szCs w:val="20"/>
              </w:rPr>
              <w:t xml:space="preserve">                        </w:t>
            </w:r>
          </w:p>
          <w:p w:rsidR="007B70DD" w:rsidRPr="00023CE3" w:rsidRDefault="007B70DD" w:rsidP="007B70DD">
            <w:pPr>
              <w:pStyle w:val="ListBullet"/>
              <w:rPr>
                <w:rFonts w:ascii="Sitka Banner Semibold" w:hAnsi="Sitka Banner Semibold"/>
                <w:sz w:val="20"/>
                <w:szCs w:val="20"/>
              </w:rPr>
            </w:pPr>
            <w:r w:rsidRPr="00023CE3">
              <w:rPr>
                <w:rFonts w:ascii="Sitka Banner Semibold" w:hAnsi="Sitka Banner Semibold"/>
                <w:sz w:val="20"/>
                <w:szCs w:val="20"/>
              </w:rPr>
              <w:t>Microsoft PowerPoint</w:t>
            </w:r>
            <w:r w:rsidR="00DE507F">
              <w:rPr>
                <w:rFonts w:ascii="Sitka Banner Semibold" w:hAnsi="Sitka Banner Semibold"/>
                <w:sz w:val="20"/>
                <w:szCs w:val="20"/>
              </w:rPr>
              <w:t xml:space="preserve">, </w:t>
            </w:r>
            <w:r w:rsidR="00DE507F" w:rsidRPr="00023CE3">
              <w:rPr>
                <w:rFonts w:ascii="Sitka Banner Semibold" w:hAnsi="Sitka Banner Semibold"/>
                <w:sz w:val="20"/>
                <w:szCs w:val="20"/>
              </w:rPr>
              <w:t>Microsoft Word</w:t>
            </w:r>
          </w:p>
          <w:p w:rsidR="007B70DD" w:rsidRPr="00023CE3" w:rsidRDefault="007B70DD" w:rsidP="007B70D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Sitka Banner Semibold" w:hAnsi="Sitka Banner Semibold"/>
                <w:sz w:val="20"/>
                <w:szCs w:val="20"/>
              </w:rPr>
            </w:pPr>
          </w:p>
        </w:tc>
        <w:tc>
          <w:tcPr>
            <w:tcW w:w="4680" w:type="dxa"/>
            <w:tcMar>
              <w:left w:w="360" w:type="dxa"/>
            </w:tcMar>
          </w:tcPr>
          <w:p w:rsidR="00C65422" w:rsidRDefault="00C65422" w:rsidP="002D0D57">
            <w:pPr>
              <w:pStyle w:val="ListBullet"/>
              <w:rPr>
                <w:rFonts w:ascii="Sitka Banner Semibold" w:hAnsi="Sitka Banner Semibold"/>
                <w:sz w:val="20"/>
                <w:szCs w:val="20"/>
              </w:rPr>
            </w:pPr>
            <w:r w:rsidRPr="00023CE3">
              <w:rPr>
                <w:rFonts w:ascii="Sitka Banner Semibold" w:hAnsi="Sitka Banner Semibold"/>
                <w:sz w:val="20"/>
                <w:szCs w:val="20"/>
              </w:rPr>
              <w:t>Time management &amp; organization</w:t>
            </w:r>
          </w:p>
          <w:p w:rsidR="002D0D57" w:rsidRDefault="002D0D57" w:rsidP="002D0D57">
            <w:pPr>
              <w:pStyle w:val="ListBullet"/>
              <w:rPr>
                <w:rFonts w:ascii="Sitka Banner Semibold" w:hAnsi="Sitka Banner Semibold"/>
                <w:sz w:val="20"/>
                <w:szCs w:val="20"/>
              </w:rPr>
            </w:pPr>
            <w:r w:rsidRPr="00023CE3">
              <w:rPr>
                <w:rFonts w:ascii="Sitka Banner Semibold" w:hAnsi="Sitka Banner Semibold"/>
                <w:sz w:val="20"/>
                <w:szCs w:val="20"/>
              </w:rPr>
              <w:t>Personal growth and self-development</w:t>
            </w:r>
          </w:p>
          <w:p w:rsidR="001E3120" w:rsidRDefault="001E3120" w:rsidP="002D0D5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itka Banner Semibold" w:hAnsi="Sitka Banner Semibold"/>
                <w:sz w:val="20"/>
                <w:szCs w:val="20"/>
              </w:rPr>
            </w:pPr>
          </w:p>
          <w:p w:rsidR="00DE507F" w:rsidRDefault="00DE507F" w:rsidP="002D0D5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itka Banner Semibold" w:hAnsi="Sitka Banner Semibold"/>
                <w:sz w:val="20"/>
                <w:szCs w:val="20"/>
              </w:rPr>
            </w:pPr>
          </w:p>
          <w:p w:rsidR="00DE507F" w:rsidRPr="00023CE3" w:rsidRDefault="00DE507F" w:rsidP="002D0D5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itka Banner Semibold" w:hAnsi="Sitka Banner Semibold"/>
                <w:sz w:val="20"/>
                <w:szCs w:val="20"/>
              </w:rPr>
            </w:pPr>
          </w:p>
        </w:tc>
      </w:tr>
    </w:tbl>
    <w:sdt>
      <w:sdtPr>
        <w:rPr>
          <w:rFonts w:ascii="Sitka Banner Semibold" w:hAnsi="Sitka Banner Semibold"/>
          <w:b w:val="0"/>
          <w:sz w:val="22"/>
          <w:szCs w:val="22"/>
        </w:rPr>
        <w:alias w:val="Activities:"/>
        <w:tag w:val="Activities:"/>
        <w:id w:val="1223332893"/>
        <w:placeholder>
          <w:docPart w:val="7A201BB337A44C1EB7AB3689DF537117"/>
        </w:placeholder>
        <w:temporary/>
        <w:showingPlcHdr/>
        <w15:appearance w15:val="hidden"/>
      </w:sdtPr>
      <w:sdtEndPr/>
      <w:sdtContent>
        <w:p w:rsidR="00AD782D" w:rsidRPr="00DE507F" w:rsidRDefault="0062312F" w:rsidP="0062312F">
          <w:pPr>
            <w:pStyle w:val="Heading1"/>
            <w:rPr>
              <w:rFonts w:ascii="Sitka Banner Semibold" w:hAnsi="Sitka Banner Semibold"/>
              <w:b w:val="0"/>
              <w:sz w:val="22"/>
              <w:szCs w:val="22"/>
            </w:rPr>
          </w:pPr>
          <w:r w:rsidRPr="00DE507F">
            <w:rPr>
              <w:rFonts w:ascii="Sitka Banner Semibold" w:hAnsi="Sitka Banner Semibold"/>
              <w:b w:val="0"/>
              <w:sz w:val="16"/>
              <w:szCs w:val="16"/>
            </w:rPr>
            <w:t>Activities</w:t>
          </w:r>
        </w:p>
      </w:sdtContent>
    </w:sdt>
    <w:p w:rsidR="00B51D1B" w:rsidRPr="00023CE3" w:rsidRDefault="00023CE3" w:rsidP="006E1507">
      <w:pPr>
        <w:rPr>
          <w:rFonts w:ascii="Sitka Banner Semibold" w:hAnsi="Sitka Banner Semibold"/>
          <w:sz w:val="20"/>
          <w:szCs w:val="20"/>
        </w:rPr>
      </w:pPr>
      <w:r w:rsidRPr="00023CE3">
        <w:rPr>
          <w:rFonts w:ascii="Sitka Banner Semibold" w:hAnsi="Sitka Banner Semibold"/>
          <w:sz w:val="20"/>
          <w:szCs w:val="20"/>
        </w:rPr>
        <w:t>Enjoy organizing tasks, typing documents, assisting others, learning digital tools, and focusing on personal growth.</w:t>
      </w:r>
    </w:p>
    <w:sectPr w:rsidR="00B51D1B" w:rsidRPr="00023CE3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FF8" w:rsidRDefault="00222FF8" w:rsidP="0068194B">
      <w:r>
        <w:separator/>
      </w:r>
    </w:p>
    <w:p w:rsidR="00222FF8" w:rsidRDefault="00222FF8"/>
    <w:p w:rsidR="00222FF8" w:rsidRDefault="00222FF8"/>
  </w:endnote>
  <w:endnote w:type="continuationSeparator" w:id="0">
    <w:p w:rsidR="00222FF8" w:rsidRDefault="00222FF8" w:rsidP="0068194B">
      <w:r>
        <w:continuationSeparator/>
      </w:r>
    </w:p>
    <w:p w:rsidR="00222FF8" w:rsidRDefault="00222FF8"/>
    <w:p w:rsidR="00222FF8" w:rsidRDefault="00222F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0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FF8" w:rsidRDefault="00222FF8" w:rsidP="0068194B">
      <w:r>
        <w:separator/>
      </w:r>
    </w:p>
    <w:p w:rsidR="00222FF8" w:rsidRDefault="00222FF8"/>
    <w:p w:rsidR="00222FF8" w:rsidRDefault="00222FF8"/>
  </w:footnote>
  <w:footnote w:type="continuationSeparator" w:id="0">
    <w:p w:rsidR="00222FF8" w:rsidRDefault="00222FF8" w:rsidP="0068194B">
      <w:r>
        <w:continuationSeparator/>
      </w:r>
    </w:p>
    <w:p w:rsidR="00222FF8" w:rsidRDefault="00222FF8"/>
    <w:p w:rsidR="00222FF8" w:rsidRDefault="00222FF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A1ED55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8DA4F5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21F6C43"/>
    <w:multiLevelType w:val="multilevel"/>
    <w:tmpl w:val="33B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DBD2B91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B205A67"/>
    <w:multiLevelType w:val="multilevel"/>
    <w:tmpl w:val="BD4A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C0F162C"/>
    <w:multiLevelType w:val="multilevel"/>
    <w:tmpl w:val="A86C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FA"/>
    <w:rsid w:val="000001EF"/>
    <w:rsid w:val="00007322"/>
    <w:rsid w:val="000074FA"/>
    <w:rsid w:val="00007728"/>
    <w:rsid w:val="00023CE3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42A9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2FF8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188B"/>
    <w:rsid w:val="002B2958"/>
    <w:rsid w:val="002B3FC8"/>
    <w:rsid w:val="002D0D57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70DD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133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5422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507F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06EF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AE219"/>
  <w15:chartTrackingRefBased/>
  <w15:docId w15:val="{97420AC8-7208-4D53-B5DC-CBC0E2AC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2B188B"/>
    <w:rPr>
      <w:b/>
      <w:bCs/>
    </w:rPr>
  </w:style>
  <w:style w:type="character" w:styleId="Emphasis">
    <w:name w:val="Emphasis"/>
    <w:basedOn w:val="DefaultParagraphFont"/>
    <w:uiPriority w:val="20"/>
    <w:qFormat/>
    <w:rsid w:val="002D0D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ndayabigailoffo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I%2012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51CCFFA7EC468E94D6C4712910E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BF6BF-1F9E-4E56-9672-C16A7F321235}"/>
      </w:docPartPr>
      <w:docPartBody>
        <w:p w:rsidR="00000000" w:rsidRDefault="00865FC4">
          <w:pPr>
            <w:pStyle w:val="2B51CCFFA7EC468E94D6C4712910E2C6"/>
          </w:pPr>
          <w:r w:rsidRPr="00CF1A49">
            <w:t>Experience</w:t>
          </w:r>
        </w:p>
      </w:docPartBody>
    </w:docPart>
    <w:docPart>
      <w:docPartPr>
        <w:name w:val="77F8C117202344C6BD4463BAB6A4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44692-EAF5-435B-8119-7A0D7B81E628}"/>
      </w:docPartPr>
      <w:docPartBody>
        <w:p w:rsidR="00000000" w:rsidRDefault="00865FC4">
          <w:pPr>
            <w:pStyle w:val="77F8C117202344C6BD4463BAB6A46A0E"/>
          </w:pPr>
          <w:r w:rsidRPr="00CF1A49">
            <w:t>Education</w:t>
          </w:r>
        </w:p>
      </w:docPartBody>
    </w:docPart>
    <w:docPart>
      <w:docPartPr>
        <w:name w:val="B9623FA6AA8D4A5291331BBCEBEC8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F6A42-BC79-4E14-B66C-036E18F15DA3}"/>
      </w:docPartPr>
      <w:docPartBody>
        <w:p w:rsidR="00000000" w:rsidRDefault="00865FC4">
          <w:pPr>
            <w:pStyle w:val="B9623FA6AA8D4A5291331BBCEBEC8221"/>
          </w:pPr>
          <w:r w:rsidRPr="00CF1A49">
            <w:t>Skills</w:t>
          </w:r>
        </w:p>
      </w:docPartBody>
    </w:docPart>
    <w:docPart>
      <w:docPartPr>
        <w:name w:val="7A201BB337A44C1EB7AB3689DF53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15AFB-C989-41D6-AB67-874672B66CAF}"/>
      </w:docPartPr>
      <w:docPartBody>
        <w:p w:rsidR="00000000" w:rsidRDefault="00865FC4">
          <w:pPr>
            <w:pStyle w:val="7A201BB337A44C1EB7AB3689DF53711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DD"/>
    <w:rsid w:val="00865FC4"/>
    <w:rsid w:val="00B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FF96E8A354037A8B16676183E3385">
    <w:name w:val="55BFF96E8A354037A8B16676183E338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C0AFF10132543B9AE5BBF371094CAEB">
    <w:name w:val="5C0AFF10132543B9AE5BBF371094CAEB"/>
  </w:style>
  <w:style w:type="paragraph" w:customStyle="1" w:styleId="0E24B6802F0B4049A6D6632AFF49A81B">
    <w:name w:val="0E24B6802F0B4049A6D6632AFF49A81B"/>
  </w:style>
  <w:style w:type="paragraph" w:customStyle="1" w:styleId="8A3D153D38A24777B3AD86194A0E3D56">
    <w:name w:val="8A3D153D38A24777B3AD86194A0E3D56"/>
  </w:style>
  <w:style w:type="paragraph" w:customStyle="1" w:styleId="BF684F12148E4400927F38961EAF6E22">
    <w:name w:val="BF684F12148E4400927F38961EAF6E22"/>
  </w:style>
  <w:style w:type="paragraph" w:customStyle="1" w:styleId="5ADD3E2D5C354C85A328DFF104A50D29">
    <w:name w:val="5ADD3E2D5C354C85A328DFF104A50D29"/>
  </w:style>
  <w:style w:type="paragraph" w:customStyle="1" w:styleId="49C34D62303241878C0C55BD548857B3">
    <w:name w:val="49C34D62303241878C0C55BD548857B3"/>
  </w:style>
  <w:style w:type="paragraph" w:customStyle="1" w:styleId="F84D8FC9CF894CFAA52BE06095907B03">
    <w:name w:val="F84D8FC9CF894CFAA52BE06095907B03"/>
  </w:style>
  <w:style w:type="paragraph" w:customStyle="1" w:styleId="62856903B35147A4A7603E4B7E663305">
    <w:name w:val="62856903B35147A4A7603E4B7E663305"/>
  </w:style>
  <w:style w:type="paragraph" w:customStyle="1" w:styleId="5700B93A8EF94BDF98ADAB27FEF2B30C">
    <w:name w:val="5700B93A8EF94BDF98ADAB27FEF2B30C"/>
  </w:style>
  <w:style w:type="paragraph" w:customStyle="1" w:styleId="8F1A4301C2FB40DFA9630ABD6D018063">
    <w:name w:val="8F1A4301C2FB40DFA9630ABD6D018063"/>
  </w:style>
  <w:style w:type="paragraph" w:customStyle="1" w:styleId="2B51CCFFA7EC468E94D6C4712910E2C6">
    <w:name w:val="2B51CCFFA7EC468E94D6C4712910E2C6"/>
  </w:style>
  <w:style w:type="paragraph" w:customStyle="1" w:styleId="E9A6976A629E4E819EE963EDB37B9E0B">
    <w:name w:val="E9A6976A629E4E819EE963EDB37B9E0B"/>
  </w:style>
  <w:style w:type="paragraph" w:customStyle="1" w:styleId="98621C17B1E94C5695CFA9DB876DE923">
    <w:name w:val="98621C17B1E94C5695CFA9DB876DE923"/>
  </w:style>
  <w:style w:type="paragraph" w:customStyle="1" w:styleId="EDEFF0EBDA9D4ADC95EE67804518BCAF">
    <w:name w:val="EDEFF0EBDA9D4ADC95EE67804518BCAF"/>
  </w:style>
  <w:style w:type="character" w:styleId="SubtleReference">
    <w:name w:val="Subtle Reference"/>
    <w:basedOn w:val="DefaultParagraphFont"/>
    <w:uiPriority w:val="10"/>
    <w:qFormat/>
    <w:rsid w:val="00BF48DD"/>
    <w:rPr>
      <w:b/>
      <w:caps w:val="0"/>
      <w:smallCaps/>
      <w:color w:val="595959" w:themeColor="text1" w:themeTint="A6"/>
    </w:rPr>
  </w:style>
  <w:style w:type="paragraph" w:customStyle="1" w:styleId="F589686B965744A98B32DC7C99D13E10">
    <w:name w:val="F589686B965744A98B32DC7C99D13E10"/>
  </w:style>
  <w:style w:type="paragraph" w:customStyle="1" w:styleId="733918F6501542F680BDFABDE2FDD7A6">
    <w:name w:val="733918F6501542F680BDFABDE2FDD7A6"/>
  </w:style>
  <w:style w:type="paragraph" w:customStyle="1" w:styleId="528891FFAC3644F68DA786C8204C04D0">
    <w:name w:val="528891FFAC3644F68DA786C8204C04D0"/>
  </w:style>
  <w:style w:type="paragraph" w:customStyle="1" w:styleId="090C1F0054194F8B83018A8E9551B3E9">
    <w:name w:val="090C1F0054194F8B83018A8E9551B3E9"/>
  </w:style>
  <w:style w:type="paragraph" w:customStyle="1" w:styleId="74EFB96B9CF5465CBD47F5B52A7A0399">
    <w:name w:val="74EFB96B9CF5465CBD47F5B52A7A0399"/>
  </w:style>
  <w:style w:type="paragraph" w:customStyle="1" w:styleId="85BB3F6AB89A4955B176B7F14887A062">
    <w:name w:val="85BB3F6AB89A4955B176B7F14887A062"/>
  </w:style>
  <w:style w:type="paragraph" w:customStyle="1" w:styleId="1AF4E3C045344F94BF0495229DBF5F1F">
    <w:name w:val="1AF4E3C045344F94BF0495229DBF5F1F"/>
  </w:style>
  <w:style w:type="paragraph" w:customStyle="1" w:styleId="77F8C117202344C6BD4463BAB6A46A0E">
    <w:name w:val="77F8C117202344C6BD4463BAB6A46A0E"/>
  </w:style>
  <w:style w:type="paragraph" w:customStyle="1" w:styleId="A57356CB48CA4E8DACC5E6D5B3FD7E6E">
    <w:name w:val="A57356CB48CA4E8DACC5E6D5B3FD7E6E"/>
  </w:style>
  <w:style w:type="paragraph" w:customStyle="1" w:styleId="9D71CB2200A547F1B020DA21F64AF24B">
    <w:name w:val="9D71CB2200A547F1B020DA21F64AF24B"/>
  </w:style>
  <w:style w:type="paragraph" w:customStyle="1" w:styleId="696C76B93AD2407F883FD62C3BF10FD8">
    <w:name w:val="696C76B93AD2407F883FD62C3BF10FD8"/>
  </w:style>
  <w:style w:type="paragraph" w:customStyle="1" w:styleId="3ADF82C270B84916862158DE0CBF32FA">
    <w:name w:val="3ADF82C270B84916862158DE0CBF32FA"/>
  </w:style>
  <w:style w:type="paragraph" w:customStyle="1" w:styleId="D538043C19154C488F5E8577FBDE86B1">
    <w:name w:val="D538043C19154C488F5E8577FBDE86B1"/>
  </w:style>
  <w:style w:type="paragraph" w:customStyle="1" w:styleId="E7DBA1EC0B324C68AC14D2E6F8A9114F">
    <w:name w:val="E7DBA1EC0B324C68AC14D2E6F8A9114F"/>
  </w:style>
  <w:style w:type="paragraph" w:customStyle="1" w:styleId="8D3D946C7E2840B5A332BEFCA632D9C5">
    <w:name w:val="8D3D946C7E2840B5A332BEFCA632D9C5"/>
  </w:style>
  <w:style w:type="paragraph" w:customStyle="1" w:styleId="534FBD36C4C44A28B8FF5D3B2DF9BDF9">
    <w:name w:val="534FBD36C4C44A28B8FF5D3B2DF9BDF9"/>
  </w:style>
  <w:style w:type="paragraph" w:customStyle="1" w:styleId="1787707C8AA14FE39DB86A27D706B5A7">
    <w:name w:val="1787707C8AA14FE39DB86A27D706B5A7"/>
  </w:style>
  <w:style w:type="paragraph" w:customStyle="1" w:styleId="09AABDE9183647AB885C499BD62CE2CE">
    <w:name w:val="09AABDE9183647AB885C499BD62CE2CE"/>
  </w:style>
  <w:style w:type="paragraph" w:customStyle="1" w:styleId="B9623FA6AA8D4A5291331BBCEBEC8221">
    <w:name w:val="B9623FA6AA8D4A5291331BBCEBEC8221"/>
  </w:style>
  <w:style w:type="paragraph" w:customStyle="1" w:styleId="C9CBE5D3C3954149AFB20FA47BCB2CE4">
    <w:name w:val="C9CBE5D3C3954149AFB20FA47BCB2CE4"/>
  </w:style>
  <w:style w:type="paragraph" w:customStyle="1" w:styleId="6C544EC91F234B83A8F9F3A5DED5F808">
    <w:name w:val="6C544EC91F234B83A8F9F3A5DED5F808"/>
  </w:style>
  <w:style w:type="paragraph" w:customStyle="1" w:styleId="0D2BC6D711244627AAACC76E75FD9690">
    <w:name w:val="0D2BC6D711244627AAACC76E75FD9690"/>
  </w:style>
  <w:style w:type="paragraph" w:customStyle="1" w:styleId="25EB43A192B34CC0A9A6C357A008DD5F">
    <w:name w:val="25EB43A192B34CC0A9A6C357A008DD5F"/>
  </w:style>
  <w:style w:type="paragraph" w:customStyle="1" w:styleId="B216681D20274EF981099DA1F5F27D5E">
    <w:name w:val="B216681D20274EF981099DA1F5F27D5E"/>
  </w:style>
  <w:style w:type="paragraph" w:customStyle="1" w:styleId="7A201BB337A44C1EB7AB3689DF537117">
    <w:name w:val="7A201BB337A44C1EB7AB3689DF537117"/>
  </w:style>
  <w:style w:type="paragraph" w:customStyle="1" w:styleId="0C2DF329FF884A45856E2C08F22030D4">
    <w:name w:val="0C2DF329FF884A45856E2C08F22030D4"/>
  </w:style>
  <w:style w:type="paragraph" w:customStyle="1" w:styleId="A0DAD22ADC7940A6BEA6F93AD057AF5E">
    <w:name w:val="A0DAD22ADC7940A6BEA6F93AD057AF5E"/>
    <w:rsid w:val="00BF48DD"/>
  </w:style>
  <w:style w:type="paragraph" w:customStyle="1" w:styleId="397064F2BC0A40799576E9A43D156ED6">
    <w:name w:val="397064F2BC0A40799576E9A43D156ED6"/>
    <w:rsid w:val="00BF48DD"/>
  </w:style>
  <w:style w:type="paragraph" w:customStyle="1" w:styleId="7067D87D769C41B7BEC1B87AEF7540C7">
    <w:name w:val="7067D87D769C41B7BEC1B87AEF7540C7"/>
    <w:rsid w:val="00BF48DD"/>
  </w:style>
  <w:style w:type="paragraph" w:customStyle="1" w:styleId="1B720D79073C4AA0B6395725428AF243">
    <w:name w:val="1B720D79073C4AA0B6395725428AF243"/>
    <w:rsid w:val="00BF48DD"/>
  </w:style>
  <w:style w:type="paragraph" w:customStyle="1" w:styleId="D1726E446904433FB3800AF4D2A28CD8">
    <w:name w:val="D1726E446904433FB3800AF4D2A28CD8"/>
    <w:rsid w:val="00BF48DD"/>
  </w:style>
  <w:style w:type="paragraph" w:customStyle="1" w:styleId="A6D3B5830C8941A585E6264AFFFBA578">
    <w:name w:val="A6D3B5830C8941A585E6264AFFFBA578"/>
    <w:rsid w:val="00BF48DD"/>
  </w:style>
  <w:style w:type="paragraph" w:customStyle="1" w:styleId="075AE7F327824832A3898577E5313A36">
    <w:name w:val="075AE7F327824832A3898577E5313A36"/>
    <w:rsid w:val="00BF48DD"/>
  </w:style>
  <w:style w:type="paragraph" w:customStyle="1" w:styleId="B65A6918712E49BF8A564664BCAF0A97">
    <w:name w:val="B65A6918712E49BF8A564664BCAF0A97"/>
    <w:rsid w:val="00BF48DD"/>
  </w:style>
  <w:style w:type="paragraph" w:customStyle="1" w:styleId="8CDF32657CDA49E99340DCF3781D7E08">
    <w:name w:val="8CDF32657CDA49E99340DCF3781D7E08"/>
    <w:rsid w:val="00BF48DD"/>
  </w:style>
  <w:style w:type="paragraph" w:customStyle="1" w:styleId="5B998BB5C8D94E9DA2B56242DA27AABF">
    <w:name w:val="5B998BB5C8D94E9DA2B56242DA27AABF"/>
    <w:rsid w:val="00BF48DD"/>
  </w:style>
  <w:style w:type="paragraph" w:customStyle="1" w:styleId="CA86D92EA889430AA01B0A92FB66E233">
    <w:name w:val="CA86D92EA889430AA01B0A92FB66E233"/>
    <w:rsid w:val="00BF48DD"/>
  </w:style>
  <w:style w:type="paragraph" w:customStyle="1" w:styleId="8E7BF1FCAE774270B09522F7782AB2C5">
    <w:name w:val="8E7BF1FCAE774270B09522F7782AB2C5"/>
    <w:rsid w:val="00BF48DD"/>
  </w:style>
  <w:style w:type="paragraph" w:customStyle="1" w:styleId="4AC360139C834468923D2082C57A2CE8">
    <w:name w:val="4AC360139C834468923D2082C57A2CE8"/>
    <w:rsid w:val="00BF48DD"/>
  </w:style>
  <w:style w:type="paragraph" w:customStyle="1" w:styleId="61896F5BF1C94A1A904195704BC586B8">
    <w:name w:val="61896F5BF1C94A1A904195704BC586B8"/>
    <w:rsid w:val="00BF48DD"/>
  </w:style>
  <w:style w:type="paragraph" w:customStyle="1" w:styleId="C6981C3107154E7CA84702896CB36265">
    <w:name w:val="C6981C3107154E7CA84702896CB36265"/>
    <w:rsid w:val="00BF48DD"/>
  </w:style>
  <w:style w:type="paragraph" w:customStyle="1" w:styleId="7CC80844284F4C3DB1043E3AA33708EF">
    <w:name w:val="7CC80844284F4C3DB1043E3AA33708EF"/>
    <w:rsid w:val="00BF48DD"/>
  </w:style>
  <w:style w:type="paragraph" w:customStyle="1" w:styleId="D17159CDC5EB43968B2D4EF47BC4198D">
    <w:name w:val="D17159CDC5EB43968B2D4EF47BC4198D"/>
    <w:rsid w:val="00BF48DD"/>
  </w:style>
  <w:style w:type="paragraph" w:customStyle="1" w:styleId="BAA67CFC50CB41EBB2DADF3A4D91FEE8">
    <w:name w:val="BAA67CFC50CB41EBB2DADF3A4D91FEE8"/>
    <w:rsid w:val="00BF48DD"/>
  </w:style>
  <w:style w:type="paragraph" w:customStyle="1" w:styleId="2CD2F1AD5625418D96210DB0D71884A2">
    <w:name w:val="2CD2F1AD5625418D96210DB0D71884A2"/>
    <w:rsid w:val="00BF48DD"/>
  </w:style>
  <w:style w:type="paragraph" w:customStyle="1" w:styleId="0FA71B4944BE4F4FB6E58343A43FBD76">
    <w:name w:val="0FA71B4944BE4F4FB6E58343A43FBD76"/>
    <w:rsid w:val="00BF48DD"/>
  </w:style>
  <w:style w:type="paragraph" w:customStyle="1" w:styleId="29116B299F614E3F91887CAB800E097A">
    <w:name w:val="29116B299F614E3F91887CAB800E097A"/>
    <w:rsid w:val="00BF48DD"/>
  </w:style>
  <w:style w:type="paragraph" w:customStyle="1" w:styleId="EEC93AD059AF47F08A4D684CC50211A0">
    <w:name w:val="EEC93AD059AF47F08A4D684CC50211A0"/>
    <w:rsid w:val="00BF48DD"/>
  </w:style>
  <w:style w:type="paragraph" w:customStyle="1" w:styleId="468E388C0E7B4969A63CE0E439331044">
    <w:name w:val="468E388C0E7B4969A63CE0E439331044"/>
    <w:rsid w:val="00BF48DD"/>
  </w:style>
  <w:style w:type="paragraph" w:customStyle="1" w:styleId="785C13657D2B45A1876343DA51B4DC0F">
    <w:name w:val="785C13657D2B45A1876343DA51B4DC0F"/>
    <w:rsid w:val="00BF48DD"/>
  </w:style>
  <w:style w:type="paragraph" w:customStyle="1" w:styleId="27BA19115BCA4C2381EEE8021F42361F">
    <w:name w:val="27BA19115BCA4C2381EEE8021F42361F"/>
    <w:rsid w:val="00BF48DD"/>
  </w:style>
  <w:style w:type="paragraph" w:customStyle="1" w:styleId="AC589B9201C047FBA8DEDB43F8ADFEE0">
    <w:name w:val="AC589B9201C047FBA8DEDB43F8ADFEE0"/>
    <w:rsid w:val="00BF48DD"/>
  </w:style>
  <w:style w:type="paragraph" w:customStyle="1" w:styleId="AEC2ED48D9B9441C8B54876DDF87350B">
    <w:name w:val="AEC2ED48D9B9441C8B54876DDF87350B"/>
    <w:rsid w:val="00BF48DD"/>
  </w:style>
  <w:style w:type="paragraph" w:customStyle="1" w:styleId="960A5C4652D34516857D5DE81C5C0E54">
    <w:name w:val="960A5C4652D34516857D5DE81C5C0E54"/>
    <w:rsid w:val="00BF48DD"/>
  </w:style>
  <w:style w:type="paragraph" w:customStyle="1" w:styleId="7E580290038045BDAF9C64B5A31BE72D">
    <w:name w:val="7E580290038045BDAF9C64B5A31BE72D"/>
    <w:rsid w:val="00BF48DD"/>
  </w:style>
  <w:style w:type="paragraph" w:customStyle="1" w:styleId="2E98D1D7F5AB4557AC4DF52C3AC1EA67">
    <w:name w:val="2E98D1D7F5AB4557AC4DF52C3AC1EA67"/>
    <w:rsid w:val="00BF48DD"/>
  </w:style>
  <w:style w:type="paragraph" w:customStyle="1" w:styleId="3DAAD3DA5287444CB7258CEA61A5F713">
    <w:name w:val="3DAAD3DA5287444CB7258CEA61A5F713"/>
    <w:rsid w:val="00BF48DD"/>
  </w:style>
  <w:style w:type="paragraph" w:customStyle="1" w:styleId="6639125174B14562A28B7354541BA48E">
    <w:name w:val="6639125174B14562A28B7354541BA48E"/>
    <w:rsid w:val="00BF48DD"/>
  </w:style>
  <w:style w:type="paragraph" w:customStyle="1" w:styleId="DBD1EFE8D6CD40428C0702628B2E8757">
    <w:name w:val="DBD1EFE8D6CD40428C0702628B2E8757"/>
    <w:rsid w:val="00BF48DD"/>
  </w:style>
  <w:style w:type="paragraph" w:customStyle="1" w:styleId="ECA066DD4B91478588005DD95F559A64">
    <w:name w:val="ECA066DD4B91478588005DD95F559A64"/>
    <w:rsid w:val="00BF48DD"/>
  </w:style>
  <w:style w:type="paragraph" w:customStyle="1" w:styleId="FE77F901B3684C60932C8E065838A0D6">
    <w:name w:val="FE77F901B3684C60932C8E065838A0D6"/>
    <w:rsid w:val="00BF48DD"/>
  </w:style>
  <w:style w:type="paragraph" w:customStyle="1" w:styleId="E315227DE87A4E0D9284ED86E878E2EC">
    <w:name w:val="E315227DE87A4E0D9284ED86E878E2EC"/>
    <w:rsid w:val="00BF48DD"/>
  </w:style>
  <w:style w:type="paragraph" w:customStyle="1" w:styleId="93FB58012F5D4E1E97F206485EF6C174">
    <w:name w:val="93FB58012F5D4E1E97F206485EF6C174"/>
    <w:rsid w:val="00BF48DD"/>
  </w:style>
  <w:style w:type="paragraph" w:customStyle="1" w:styleId="C3C7509DCD51412894B5F716D6901A7D">
    <w:name w:val="C3C7509DCD51412894B5F716D6901A7D"/>
    <w:rsid w:val="00BF48DD"/>
  </w:style>
  <w:style w:type="paragraph" w:customStyle="1" w:styleId="525C18DBF3AB41BFA2085DC8A89E9F0F">
    <w:name w:val="525C18DBF3AB41BFA2085DC8A89E9F0F"/>
    <w:rsid w:val="00BF48DD"/>
  </w:style>
  <w:style w:type="paragraph" w:customStyle="1" w:styleId="43677AE496E64DB4BEDC1FFF73667877">
    <w:name w:val="43677AE496E64DB4BEDC1FFF73667877"/>
    <w:rsid w:val="00BF48DD"/>
  </w:style>
  <w:style w:type="paragraph" w:customStyle="1" w:styleId="3468CF72ACE1423899D62C8308F203BF">
    <w:name w:val="3468CF72ACE1423899D62C8308F203BF"/>
    <w:rsid w:val="00BF48DD"/>
  </w:style>
  <w:style w:type="paragraph" w:customStyle="1" w:styleId="6EE417D573AF4C9FA3890CD0C09CA4ED">
    <w:name w:val="6EE417D573AF4C9FA3890CD0C09CA4ED"/>
    <w:rsid w:val="00BF48DD"/>
  </w:style>
  <w:style w:type="paragraph" w:customStyle="1" w:styleId="361984EB4FD742E4A5AFE6DC71CE199A">
    <w:name w:val="361984EB4FD742E4A5AFE6DC71CE199A"/>
    <w:rsid w:val="00BF48DD"/>
  </w:style>
  <w:style w:type="paragraph" w:customStyle="1" w:styleId="7DDBA4B3CBEA4F709CD6C5F4F812EBEB">
    <w:name w:val="7DDBA4B3CBEA4F709CD6C5F4F812EBEB"/>
    <w:rsid w:val="00BF48DD"/>
  </w:style>
  <w:style w:type="paragraph" w:customStyle="1" w:styleId="B7B76913C9E849C690B2B514D67F8C9F">
    <w:name w:val="B7B76913C9E849C690B2B514D67F8C9F"/>
    <w:rsid w:val="00BF48DD"/>
  </w:style>
  <w:style w:type="paragraph" w:customStyle="1" w:styleId="C2F2975891A243298353730EF327F22C">
    <w:name w:val="C2F2975891A243298353730EF327F22C"/>
    <w:rsid w:val="00BF48DD"/>
  </w:style>
  <w:style w:type="paragraph" w:customStyle="1" w:styleId="4259A1B484CB49D9AD7E64033E965F4A">
    <w:name w:val="4259A1B484CB49D9AD7E64033E965F4A"/>
    <w:rsid w:val="00BF48DD"/>
  </w:style>
  <w:style w:type="paragraph" w:customStyle="1" w:styleId="31BB29B6C0E6488FBBD43C89F1306BDD">
    <w:name w:val="31BB29B6C0E6488FBBD43C89F1306BDD"/>
    <w:rsid w:val="00BF48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102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12</dc:creator>
  <cp:keywords/>
  <dc:description/>
  <cp:lastModifiedBy>SCI 12</cp:lastModifiedBy>
  <cp:revision>2</cp:revision>
  <cp:lastPrinted>2025-09-16T12:56:00Z</cp:lastPrinted>
  <dcterms:created xsi:type="dcterms:W3CDTF">2025-09-16T10:38:00Z</dcterms:created>
  <dcterms:modified xsi:type="dcterms:W3CDTF">2025-09-16T12:56:00Z</dcterms:modified>
  <cp:category/>
</cp:coreProperties>
</file>