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24" w:type="pct"/>
        <w:tblInd w:w="-567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18"/>
      </w:tblGrid>
      <w:tr w:rsidR="00692703" w:rsidRPr="00B20269" w:rsidTr="00E10E38">
        <w:trPr>
          <w:trHeight w:hRule="exact" w:val="1985"/>
        </w:trPr>
        <w:tc>
          <w:tcPr>
            <w:tcW w:w="9218" w:type="dxa"/>
            <w:tcMar>
              <w:top w:w="0" w:type="dxa"/>
              <w:bottom w:w="0" w:type="dxa"/>
            </w:tcMar>
          </w:tcPr>
          <w:p w:rsidR="00692703" w:rsidRPr="00B20269" w:rsidRDefault="002B188B" w:rsidP="006F762E">
            <w:pPr>
              <w:pStyle w:val="Title"/>
              <w:jc w:val="both"/>
              <w:rPr>
                <w:rFonts w:ascii="Sitka Banner Semibold" w:hAnsi="Sitka Banner Semibold"/>
              </w:rPr>
            </w:pPr>
            <w:r w:rsidRPr="00F458B0">
              <w:rPr>
                <w:rFonts w:ascii="Sitka Banner Semibold" w:hAnsi="Sitka Banner Semibold"/>
                <w:color w:val="auto"/>
              </w:rPr>
              <w:t>SUNDAY ABIGAIL</w:t>
            </w:r>
            <w:r w:rsidRPr="00F458B0">
              <w:rPr>
                <w:rStyle w:val="IntenseEmphasis"/>
                <w:rFonts w:ascii="Sitka Banner Semibold" w:hAnsi="Sitka Banner Semibold"/>
                <w:color w:val="auto"/>
              </w:rPr>
              <w:t xml:space="preserve"> </w:t>
            </w:r>
            <w:r w:rsidRPr="00B20269">
              <w:rPr>
                <w:rStyle w:val="IntenseEmphasis"/>
                <w:rFonts w:ascii="Sitka Banner Semibold" w:hAnsi="Sitka Banner Semibold"/>
              </w:rPr>
              <w:t>offor</w:t>
            </w:r>
          </w:p>
          <w:p w:rsidR="002B188B" w:rsidRPr="00E10E38" w:rsidRDefault="002B188B" w:rsidP="006F762E">
            <w:pPr>
              <w:jc w:val="both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b/>
                <w:color w:val="auto"/>
                <w:sz w:val="24"/>
                <w:szCs w:val="24"/>
              </w:rPr>
              <w:t>Address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: 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Oworonshoki Lagos, Nigeria</w:t>
            </w:r>
            <w:r w:rsidR="00F458B0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2B188B" w:rsidRPr="00E10E38" w:rsidRDefault="002B188B" w:rsidP="006F762E">
            <w:pPr>
              <w:jc w:val="both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b/>
                <w:color w:val="auto"/>
                <w:sz w:val="24"/>
                <w:szCs w:val="24"/>
              </w:rPr>
              <w:t>Phone</w:t>
            </w:r>
            <w:r w:rsidR="00B20269"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: 070458555949</w:t>
            </w:r>
            <w:r w:rsid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</w:t>
            </w:r>
          </w:p>
          <w:p w:rsidR="002B188B" w:rsidRDefault="002B188B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b/>
                <w:color w:val="auto"/>
                <w:sz w:val="24"/>
                <w:szCs w:val="24"/>
              </w:rPr>
              <w:t>Email: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</w:t>
            </w:r>
            <w:hyperlink r:id="rId7" w:history="1">
              <w:r w:rsidRPr="00B20269">
                <w:rPr>
                  <w:rStyle w:val="Hyperlink"/>
                  <w:rFonts w:ascii="Sitka Banner Semibold" w:hAnsi="Sitka Banner Semibold"/>
                  <w:sz w:val="24"/>
                  <w:szCs w:val="24"/>
                </w:rPr>
                <w:t>sundayabigailoffor@gmail.com</w:t>
              </w:r>
            </w:hyperlink>
            <w:r w:rsidR="00E10E38">
              <w:rPr>
                <w:rStyle w:val="Hyperlink"/>
                <w:rFonts w:ascii="Sitka Banner Semibold" w:hAnsi="Sitka Banner Semibol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="00E10E38">
              <w:rPr>
                <w:rStyle w:val="Hyperlink"/>
                <w:rFonts w:ascii="Sitka Banner Semibold" w:hAnsi="Sitka Banner Semibold"/>
                <w:sz w:val="24"/>
                <w:szCs w:val="24"/>
              </w:rPr>
              <w:t xml:space="preserve"> </w:t>
            </w: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  <w:proofErr w:type="spellStart"/>
            <w:r w:rsidRPr="00E10E38">
              <w:rPr>
                <w:rStyle w:val="Hyperlink"/>
                <w:rFonts w:ascii="Sitka Banner Semibold" w:hAnsi="Sitka Banner Semibold"/>
                <w:sz w:val="24"/>
                <w:szCs w:val="24"/>
              </w:rPr>
              <w:t>github</w:t>
            </w:r>
            <w:proofErr w:type="spellEnd"/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  <w:rFonts w:ascii="Sitka Banner Semibold" w:hAnsi="Sitka Banner Semibold"/>
                <w:sz w:val="24"/>
                <w:szCs w:val="24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</w:rPr>
            </w:pPr>
          </w:p>
          <w:p w:rsidR="00E10E38" w:rsidRDefault="00E10E38" w:rsidP="006F762E">
            <w:pPr>
              <w:jc w:val="both"/>
              <w:rPr>
                <w:rStyle w:val="Hyperlink"/>
              </w:rPr>
            </w:pPr>
          </w:p>
          <w:p w:rsidR="00E10E38" w:rsidRPr="00B20269" w:rsidRDefault="00E10E38" w:rsidP="006F762E">
            <w:pPr>
              <w:jc w:val="both"/>
              <w:rPr>
                <w:rFonts w:ascii="Sitka Banner Semibold" w:hAnsi="Sitka Banner Semibold"/>
                <w:sz w:val="24"/>
                <w:szCs w:val="24"/>
              </w:rPr>
            </w:pPr>
          </w:p>
          <w:p w:rsidR="00692703" w:rsidRPr="00B20269" w:rsidRDefault="00692703" w:rsidP="00913946">
            <w:pPr>
              <w:pStyle w:val="ContactInfoEmphasis"/>
              <w:contextualSpacing w:val="0"/>
              <w:rPr>
                <w:rFonts w:ascii="Sitka Banner Semibold" w:hAnsi="Sitka Banner Semibold"/>
              </w:rPr>
            </w:pPr>
          </w:p>
        </w:tc>
      </w:tr>
      <w:tr w:rsidR="009571D8" w:rsidRPr="00B20269" w:rsidTr="00B20269">
        <w:tc>
          <w:tcPr>
            <w:tcW w:w="9218" w:type="dxa"/>
            <w:tcMar>
              <w:top w:w="432" w:type="dxa"/>
            </w:tcMar>
          </w:tcPr>
          <w:p w:rsidR="002B188B" w:rsidRPr="00E10E38" w:rsidRDefault="002B188B" w:rsidP="002B188B">
            <w:pPr>
              <w:rPr>
                <w:rFonts w:ascii="Sitka Banner Semibold" w:hAnsi="Sitka Banner Semibold"/>
                <w:b/>
                <w:color w:val="auto"/>
                <w:sz w:val="32"/>
                <w:szCs w:val="32"/>
                <w:vertAlign w:val="superscript"/>
              </w:rPr>
            </w:pPr>
            <w:r w:rsidRPr="00E10E38">
              <w:rPr>
                <w:rFonts w:ascii="Sitka Banner Semibold" w:hAnsi="Sitka Banner Semibold"/>
                <w:b/>
                <w:color w:val="auto"/>
                <w:sz w:val="32"/>
                <w:szCs w:val="32"/>
              </w:rPr>
              <w:t>Career Objective</w:t>
            </w:r>
          </w:p>
          <w:p w:rsidR="001755A8" w:rsidRPr="00E10E38" w:rsidRDefault="002B188B" w:rsidP="00E10E38">
            <w:pPr>
              <w:jc w:val="both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Motivated and tech-savvy SSCE and NECO certificate holder with strong skills</w:t>
            </w:r>
            <w:r w:rsid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in Microsoft Office, web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design, and basic coding. Seeking an opportunity t</w:t>
            </w:r>
            <w:r w:rsid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o work in a dynamic environment, 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where I can appl</w:t>
            </w:r>
            <w:r w:rsid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y my skills,</w:t>
            </w: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support team goals, and grow professionally in the tech field.</w:t>
            </w:r>
          </w:p>
        </w:tc>
      </w:tr>
    </w:tbl>
    <w:p w:rsidR="002B188B" w:rsidRPr="00B20269" w:rsidRDefault="007C5AE8" w:rsidP="004E01EB">
      <w:pPr>
        <w:pStyle w:val="Heading1"/>
        <w:rPr>
          <w:rFonts w:ascii="Sitka Banner Semibold" w:hAnsi="Sitka Banner Semibold"/>
          <w:sz w:val="24"/>
          <w:szCs w:val="24"/>
        </w:rPr>
      </w:pPr>
      <w:sdt>
        <w:sdtPr>
          <w:rPr>
            <w:rFonts w:ascii="Sitka Banner Semibold" w:hAnsi="Sitka Banner Semibold"/>
            <w:sz w:val="24"/>
            <w:szCs w:val="24"/>
          </w:rPr>
          <w:alias w:val="Experience:"/>
          <w:tag w:val="Experience:"/>
          <w:id w:val="-1983300934"/>
          <w:placeholder>
            <w:docPart w:val="2B51CCFFA7EC468E94D6C4712910E2C6"/>
          </w:placeholder>
          <w:temporary/>
          <w:showingPlcHdr/>
          <w15:appearance w15:val="hidden"/>
        </w:sdtPr>
        <w:sdtEndPr/>
        <w:sdtContent>
          <w:r w:rsidR="004E01EB" w:rsidRPr="00B20269">
            <w:rPr>
              <w:rFonts w:ascii="Sitka Banner Semibold" w:hAnsi="Sitka Banner Semibold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B20269" w:rsidTr="00B20269">
        <w:trPr>
          <w:trHeight w:val="65"/>
        </w:trPr>
        <w:tc>
          <w:tcPr>
            <w:tcW w:w="9355" w:type="dxa"/>
          </w:tcPr>
          <w:p w:rsidR="00EE0CEB" w:rsidRPr="00EE0CEB" w:rsidRDefault="00EE0CEB" w:rsidP="00EE0C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458B0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Coding Trainee / Intern</w:t>
            </w:r>
            <w:r w:rsidRPr="00EE0C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Pr="00EE0CEB">
              <w:rPr>
                <w:rFonts w:ascii="Sitka Banner Semibold" w:eastAsia="Times New Roman" w:hAnsi="Sitka Banner Semibold" w:cs="Times New Roman"/>
                <w:iCs/>
                <w:color w:val="auto"/>
                <w:sz w:val="24"/>
                <w:szCs w:val="24"/>
              </w:rPr>
              <w:t>AYP Center — June 2025 to August 2025</w:t>
            </w:r>
          </w:p>
          <w:p w:rsidR="00EE0CEB" w:rsidRPr="00EE0CEB" w:rsidRDefault="00EE0CEB" w:rsidP="00EE0CE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EE0CEB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Learned and practiced coding (HTML, CSS, JavaScript, GitHub).</w:t>
            </w:r>
          </w:p>
          <w:p w:rsidR="00EE0CEB" w:rsidRPr="00EE0CEB" w:rsidRDefault="00EE0CEB" w:rsidP="00EE0CE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EE0CEB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Completed multiple hands-on projects, including a </w:t>
            </w:r>
            <w:r w:rsidRPr="00EE0CEB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Capstone Project</w:t>
            </w:r>
            <w:r w:rsidRPr="00EE0CEB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.</w:t>
            </w:r>
          </w:p>
          <w:p w:rsidR="00EE0CEB" w:rsidRDefault="00EE0CEB" w:rsidP="00EE0CE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EE0CEB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Built responsive web pages, galleries, and functional websites.</w:t>
            </w:r>
          </w:p>
          <w:p w:rsidR="00EE0CEB" w:rsidRPr="00F458B0" w:rsidRDefault="00EE0CEB" w:rsidP="00EE0CE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EE0CEB">
              <w:rPr>
                <w:rFonts w:ascii="Sitka Banner Semibold" w:hAnsi="Sitka Banner Semibold"/>
                <w:color w:val="auto"/>
                <w:sz w:val="24"/>
                <w:szCs w:val="24"/>
              </w:rPr>
              <w:t>Learned how to save, update, and share coding projects using GitHub</w:t>
            </w:r>
          </w:p>
          <w:p w:rsidR="00F458B0" w:rsidRPr="00EE0CEB" w:rsidRDefault="00F458B0" w:rsidP="00F458B0">
            <w:pPr>
              <w:spacing w:before="100" w:beforeAutospacing="1" w:after="100" w:afterAutospacing="1"/>
              <w:ind w:left="720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</w:p>
          <w:p w:rsidR="00F458B0" w:rsidRPr="00B20269" w:rsidRDefault="00F458B0" w:rsidP="00F458B0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</w:pPr>
            <w:r w:rsidRPr="00B20269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Volunteer Student Assistant(2o20-2024)</w:t>
            </w:r>
          </w:p>
          <w:p w:rsidR="00F458B0" w:rsidRPr="00B41333" w:rsidRDefault="00F458B0" w:rsidP="00F458B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Helped tutors prepare and copy lesson topics (up to 40% of content).</w:t>
            </w:r>
          </w:p>
          <w:p w:rsidR="00F458B0" w:rsidRDefault="00F458B0" w:rsidP="00F458B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Created simple PowerPoint presentations for school activities.</w:t>
            </w:r>
          </w:p>
          <w:p w:rsidR="00F458B0" w:rsidRDefault="00F458B0" w:rsidP="00F458B0">
            <w:pPr>
              <w:spacing w:before="100" w:beforeAutospacing="1" w:after="100" w:afterAutospacing="1"/>
              <w:ind w:left="720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</w:p>
          <w:p w:rsidR="001E3120" w:rsidRPr="00B20269" w:rsidRDefault="001E3120" w:rsidP="001D0BF1">
            <w:pPr>
              <w:contextualSpacing w:val="0"/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  <w:tr w:rsidR="00F61DF9" w:rsidRPr="00B20269" w:rsidTr="00F61DF9">
        <w:tc>
          <w:tcPr>
            <w:tcW w:w="9355" w:type="dxa"/>
            <w:tcMar>
              <w:top w:w="216" w:type="dxa"/>
            </w:tcMar>
          </w:tcPr>
          <w:p w:rsidR="00B41333" w:rsidRPr="00B41333" w:rsidRDefault="00F458B0" w:rsidP="00B41333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2020 – 2024</w:t>
            </w:r>
            <w:r w:rsidR="00B41333"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br/>
            </w:r>
            <w:r w:rsidR="00B41333" w:rsidRPr="00B20269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Microsoft Office Assistant / Trainee Developer – Heaven Gate Computer Center, Calabar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Designed and created PowerPoint presentations for clients and internal use.</w:t>
            </w:r>
          </w:p>
          <w:p w:rsidR="00B41333" w:rsidRP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Provided customer care and supported clients with their tech needs.</w:t>
            </w:r>
          </w:p>
          <w:p w:rsidR="00B41333" w:rsidRDefault="00B41333" w:rsidP="00B4133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B41333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>Improved communication and service delivery skills.</w:t>
            </w:r>
          </w:p>
          <w:p w:rsidR="00EE0CEB" w:rsidRPr="00B41333" w:rsidRDefault="00EE0CEB" w:rsidP="00EE0CEB">
            <w:pPr>
              <w:spacing w:before="100" w:beforeAutospacing="1" w:after="100" w:afterAutospacing="1"/>
              <w:ind w:left="720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</w:p>
          <w:p w:rsidR="00F61DF9" w:rsidRPr="00B20269" w:rsidRDefault="00F61DF9" w:rsidP="00F458B0">
            <w:pPr>
              <w:spacing w:before="100" w:beforeAutospacing="1" w:after="100" w:afterAutospacing="1"/>
              <w:ind w:left="720"/>
              <w:rPr>
                <w:rFonts w:ascii="Sitka Banner Semibold" w:hAnsi="Sitka Banner Semibold"/>
                <w:sz w:val="24"/>
                <w:szCs w:val="24"/>
              </w:rPr>
            </w:pPr>
          </w:p>
        </w:tc>
      </w:tr>
    </w:tbl>
    <w:sdt>
      <w:sdtPr>
        <w:rPr>
          <w:rFonts w:ascii="Sitka Banner Semibold" w:hAnsi="Sitka Banner Semibold"/>
          <w:sz w:val="24"/>
          <w:szCs w:val="24"/>
        </w:rPr>
        <w:alias w:val="Education:"/>
        <w:tag w:val="Education:"/>
        <w:id w:val="-1908763273"/>
        <w:placeholder>
          <w:docPart w:val="77F8C117202344C6BD4463BAB6A46A0E"/>
        </w:placeholder>
        <w:temporary/>
        <w:showingPlcHdr/>
        <w15:appearance w15:val="hidden"/>
      </w:sdtPr>
      <w:sdtEndPr/>
      <w:sdtContent>
        <w:p w:rsidR="00DA59AA" w:rsidRPr="00B20269" w:rsidRDefault="00DA59AA" w:rsidP="0097790C">
          <w:pPr>
            <w:pStyle w:val="Heading1"/>
            <w:rPr>
              <w:rFonts w:ascii="Sitka Banner Semibold" w:hAnsi="Sitka Banner Semibold"/>
              <w:sz w:val="24"/>
              <w:szCs w:val="24"/>
            </w:rPr>
          </w:pPr>
          <w:r w:rsidRPr="00B20269">
            <w:rPr>
              <w:rFonts w:ascii="Sitka Banner Semibold" w:hAnsi="Sitka Banner Semibold" w:cstheme="minorHAnsi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B20269" w:rsidTr="00D66A52">
        <w:tc>
          <w:tcPr>
            <w:tcW w:w="9355" w:type="dxa"/>
          </w:tcPr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B20269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SSCE &amp; NECO Certificate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— </w:t>
            </w:r>
            <w:r w:rsidRPr="00B20269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4"/>
                <w:szCs w:val="24"/>
              </w:rPr>
              <w:t>Natan Model Secondary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br/>
              <w:t>2018 – 2024</w:t>
            </w:r>
          </w:p>
          <w:p w:rsidR="002D0D57" w:rsidRPr="002D0D57" w:rsidRDefault="002D0D57" w:rsidP="002D0D57">
            <w:pPr>
              <w:spacing w:before="100" w:beforeAutospacing="1" w:after="100" w:afterAutospacing="1"/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</w:pP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</w:t>
            </w:r>
            <w:r w:rsidRPr="00B20269">
              <w:rPr>
                <w:rFonts w:ascii="Sitka Banner Semibold" w:eastAsia="Times New Roman" w:hAnsi="Sitka Banner Semibold" w:cs="Times New Roman"/>
                <w:b/>
                <w:bCs/>
                <w:color w:val="auto"/>
                <w:sz w:val="24"/>
                <w:szCs w:val="24"/>
              </w:rPr>
              <w:t>First School Leaving Certificate (FSLC)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t xml:space="preserve"> — </w:t>
            </w:r>
            <w:r w:rsidRPr="00B20269">
              <w:rPr>
                <w:rFonts w:ascii="Sitka Banner Semibold" w:eastAsia="Times New Roman" w:hAnsi="Sitka Banner Semibold" w:cs="Times New Roman"/>
                <w:i/>
                <w:iCs/>
                <w:color w:val="auto"/>
                <w:sz w:val="24"/>
                <w:szCs w:val="24"/>
              </w:rPr>
              <w:t>Cash Them Young Nursing and Primary School, Cross River State</w:t>
            </w:r>
            <w:r w:rsidRPr="002D0D57">
              <w:rPr>
                <w:rFonts w:ascii="Sitka Banner Semibold" w:eastAsia="Times New Roman" w:hAnsi="Sitka Banner Semibold" w:cs="Times New Roman"/>
                <w:color w:val="auto"/>
                <w:sz w:val="24"/>
                <w:szCs w:val="24"/>
              </w:rPr>
              <w:br/>
              <w:t>2012 – 2018</w:t>
            </w:r>
          </w:p>
          <w:p w:rsidR="007538DC" w:rsidRPr="00B20269" w:rsidRDefault="007538DC" w:rsidP="007538DC">
            <w:pPr>
              <w:contextualSpacing w:val="0"/>
              <w:rPr>
                <w:rFonts w:ascii="Sitka Banner Semibold" w:hAnsi="Sitka Banner Semibold"/>
                <w:sz w:val="24"/>
                <w:szCs w:val="24"/>
              </w:rPr>
            </w:pPr>
          </w:p>
        </w:tc>
      </w:tr>
      <w:tr w:rsidR="00F61DF9" w:rsidRPr="00B20269" w:rsidTr="00F61DF9">
        <w:tc>
          <w:tcPr>
            <w:tcW w:w="9355" w:type="dxa"/>
            <w:tcMar>
              <w:top w:w="216" w:type="dxa"/>
            </w:tcMar>
          </w:tcPr>
          <w:p w:rsidR="00F61DF9" w:rsidRPr="00B20269" w:rsidRDefault="00F61DF9" w:rsidP="00F61DF9">
            <w:pPr>
              <w:rPr>
                <w:rFonts w:ascii="Sitka Banner Semibold" w:hAnsi="Sitka Banner Semibold"/>
                <w:sz w:val="16"/>
                <w:szCs w:val="16"/>
              </w:rPr>
            </w:pPr>
          </w:p>
        </w:tc>
      </w:tr>
    </w:tbl>
    <w:sdt>
      <w:sdtPr>
        <w:rPr>
          <w:rFonts w:ascii="Sitka Banner Semibold" w:hAnsi="Sitka Banner Semibold"/>
          <w:sz w:val="16"/>
          <w:szCs w:val="16"/>
        </w:rPr>
        <w:alias w:val="Skills:"/>
        <w:tag w:val="Skills:"/>
        <w:id w:val="-1392877668"/>
        <w:placeholder>
          <w:docPart w:val="B9623FA6AA8D4A5291331BBCEBEC8221"/>
        </w:placeholder>
        <w:temporary/>
        <w:showingPlcHdr/>
        <w15:appearance w15:val="hidden"/>
      </w:sdtPr>
      <w:sdtEndPr/>
      <w:sdtContent>
        <w:p w:rsidR="00486277" w:rsidRPr="00B20269" w:rsidRDefault="00486277" w:rsidP="00486277">
          <w:pPr>
            <w:pStyle w:val="Heading1"/>
            <w:rPr>
              <w:rFonts w:ascii="Sitka Banner Semibold" w:hAnsi="Sitka Banner Semibold"/>
              <w:sz w:val="16"/>
              <w:szCs w:val="16"/>
            </w:rPr>
          </w:pPr>
          <w:r w:rsidRPr="00B20269">
            <w:rPr>
              <w:rFonts w:ascii="Sitka Banner Semibold" w:hAnsi="Sitka Banner Semibold"/>
              <w:szCs w:val="28"/>
            </w:rPr>
            <w:t>Skills</w:t>
          </w:r>
        </w:p>
      </w:sdtContent>
    </w:sdt>
    <w:tbl>
      <w:tblPr>
        <w:tblStyle w:val="TableGrid"/>
        <w:tblW w:w="4924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38"/>
        <w:gridCol w:w="4680"/>
      </w:tblGrid>
      <w:tr w:rsidR="00E10E38" w:rsidRPr="00E10E38" w:rsidTr="00023CE3">
        <w:tc>
          <w:tcPr>
            <w:tcW w:w="4538" w:type="dxa"/>
          </w:tcPr>
          <w:p w:rsidR="001E3120" w:rsidRPr="00E10E38" w:rsidRDefault="00C65422" w:rsidP="006E1507">
            <w:pPr>
              <w:pStyle w:val="ListBullet"/>
              <w:contextualSpacing w:val="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HTML</w:t>
            </w:r>
          </w:p>
          <w:p w:rsidR="001F4E6D" w:rsidRPr="00E10E38" w:rsidRDefault="00B20269" w:rsidP="00C65422">
            <w:pPr>
              <w:pStyle w:val="ListBullet"/>
              <w:contextualSpacing w:val="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CSS</w:t>
            </w:r>
          </w:p>
          <w:p w:rsidR="007B70DD" w:rsidRPr="00E10E38" w:rsidRDefault="00C65422" w:rsidP="00DE507F">
            <w:pPr>
              <w:pStyle w:val="ListBullet"/>
              <w:contextualSpacing w:val="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JavaScript (basic)</w:t>
            </w:r>
            <w:r w:rsidR="007B70DD"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                        </w:t>
            </w:r>
          </w:p>
          <w:p w:rsidR="007B70DD" w:rsidRPr="00E10E38" w:rsidRDefault="007B70DD" w:rsidP="007B70DD">
            <w:pPr>
              <w:pStyle w:val="ListBullet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Microsoft PowerPoint</w:t>
            </w:r>
            <w:r w:rsidR="00DE507F"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 xml:space="preserve">, </w:t>
            </w:r>
            <w:r w:rsidR="00DE507F"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Microsoft Word</w:t>
            </w:r>
          </w:p>
          <w:p w:rsidR="007B70DD" w:rsidRPr="00E10E38" w:rsidRDefault="007B70DD" w:rsidP="007B70D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C65422" w:rsidRPr="00E10E38" w:rsidRDefault="00C65422" w:rsidP="002D0D57">
            <w:pPr>
              <w:pStyle w:val="ListBullet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Time management &amp; organization</w:t>
            </w:r>
          </w:p>
          <w:p w:rsidR="002D0D57" w:rsidRPr="00E10E38" w:rsidRDefault="002D0D57" w:rsidP="002D0D57">
            <w:pPr>
              <w:pStyle w:val="ListBullet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  <w:r w:rsidRPr="00E10E38">
              <w:rPr>
                <w:rFonts w:ascii="Sitka Banner Semibold" w:hAnsi="Sitka Banner Semibold"/>
                <w:color w:val="auto"/>
                <w:sz w:val="24"/>
                <w:szCs w:val="24"/>
              </w:rPr>
              <w:t>Personal growth and self-development</w:t>
            </w:r>
          </w:p>
          <w:p w:rsidR="001E3120" w:rsidRPr="00E10E38" w:rsidRDefault="001E3120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</w:p>
          <w:p w:rsidR="00DE507F" w:rsidRPr="00E10E38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</w:p>
          <w:p w:rsidR="00DE507F" w:rsidRPr="00E10E38" w:rsidRDefault="00DE507F" w:rsidP="002D0D5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itka Banner Semibold" w:hAnsi="Sitka Banner Semibold"/>
                <w:color w:val="auto"/>
                <w:sz w:val="24"/>
                <w:szCs w:val="24"/>
              </w:rPr>
            </w:pPr>
          </w:p>
        </w:tc>
      </w:tr>
    </w:tbl>
    <w:sdt>
      <w:sdtPr>
        <w:rPr>
          <w:rFonts w:ascii="Sitka Banner Semibold" w:hAnsi="Sitka Banner Semibold"/>
          <w:b w:val="0"/>
          <w:color w:val="auto"/>
          <w:szCs w:val="28"/>
        </w:rPr>
        <w:alias w:val="Activities:"/>
        <w:tag w:val="Activities:"/>
        <w:id w:val="1223332893"/>
        <w:placeholder>
          <w:docPart w:val="7A201BB337A44C1EB7AB3689DF537117"/>
        </w:placeholder>
        <w:temporary/>
        <w:showingPlcHdr/>
        <w15:appearance w15:val="hidden"/>
      </w:sdtPr>
      <w:sdtEndPr/>
      <w:sdtContent>
        <w:p w:rsidR="00AD782D" w:rsidRPr="00E10E38" w:rsidRDefault="0062312F" w:rsidP="0062312F">
          <w:pPr>
            <w:pStyle w:val="Heading1"/>
            <w:rPr>
              <w:rFonts w:ascii="Sitka Banner Semibold" w:hAnsi="Sitka Banner Semibold"/>
              <w:b w:val="0"/>
              <w:color w:val="auto"/>
              <w:szCs w:val="28"/>
            </w:rPr>
          </w:pPr>
          <w:r w:rsidRPr="00E10E38">
            <w:rPr>
              <w:rFonts w:ascii="Sitka Banner Semibold" w:hAnsi="Sitka Banner Semibold"/>
              <w:b w:val="0"/>
              <w:color w:val="auto"/>
              <w:szCs w:val="28"/>
            </w:rPr>
            <w:t>Activities</w:t>
          </w:r>
        </w:p>
      </w:sdtContent>
    </w:sdt>
    <w:p w:rsidR="00B51D1B" w:rsidRPr="00E10E38" w:rsidRDefault="00023CE3" w:rsidP="006E1507">
      <w:pPr>
        <w:rPr>
          <w:rFonts w:ascii="Sitka Banner Semibold" w:hAnsi="Sitka Banner Semibold"/>
          <w:color w:val="auto"/>
          <w:sz w:val="24"/>
          <w:szCs w:val="24"/>
        </w:rPr>
      </w:pPr>
      <w:r w:rsidRPr="00E10E38">
        <w:rPr>
          <w:rFonts w:ascii="Sitka Banner Semibold" w:hAnsi="Sitka Banner Semibold"/>
          <w:color w:val="auto"/>
          <w:sz w:val="24"/>
          <w:szCs w:val="24"/>
        </w:rPr>
        <w:t>Enjoy organizing tasks, typing documents, assisting others, learning digital tools, and focusing on personal growth.</w:t>
      </w:r>
    </w:p>
    <w:sectPr w:rsidR="00B51D1B" w:rsidRPr="00E10E3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AE8" w:rsidRDefault="007C5AE8" w:rsidP="0068194B">
      <w:r>
        <w:separator/>
      </w:r>
    </w:p>
    <w:p w:rsidR="007C5AE8" w:rsidRDefault="007C5AE8"/>
    <w:p w:rsidR="007C5AE8" w:rsidRDefault="007C5AE8"/>
  </w:endnote>
  <w:endnote w:type="continuationSeparator" w:id="0">
    <w:p w:rsidR="007C5AE8" w:rsidRDefault="007C5AE8" w:rsidP="0068194B">
      <w:r>
        <w:continuationSeparator/>
      </w:r>
    </w:p>
    <w:p w:rsidR="007C5AE8" w:rsidRDefault="007C5AE8"/>
    <w:p w:rsidR="007C5AE8" w:rsidRDefault="007C5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AE8" w:rsidRDefault="007C5AE8" w:rsidP="0068194B">
      <w:r>
        <w:separator/>
      </w:r>
    </w:p>
    <w:p w:rsidR="007C5AE8" w:rsidRDefault="007C5AE8"/>
    <w:p w:rsidR="007C5AE8" w:rsidRDefault="007C5AE8"/>
  </w:footnote>
  <w:footnote w:type="continuationSeparator" w:id="0">
    <w:p w:rsidR="007C5AE8" w:rsidRDefault="007C5AE8" w:rsidP="0068194B">
      <w:r>
        <w:continuationSeparator/>
      </w:r>
    </w:p>
    <w:p w:rsidR="007C5AE8" w:rsidRDefault="007C5AE8"/>
    <w:p w:rsidR="007C5AE8" w:rsidRDefault="007C5AE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3F64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8DA4F5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1F6C43"/>
    <w:multiLevelType w:val="multilevel"/>
    <w:tmpl w:val="33B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DBD2B91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205A67"/>
    <w:multiLevelType w:val="multilevel"/>
    <w:tmpl w:val="BD4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346FDA"/>
    <w:multiLevelType w:val="multilevel"/>
    <w:tmpl w:val="773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F162C"/>
    <w:multiLevelType w:val="multilevel"/>
    <w:tmpl w:val="A86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FA"/>
    <w:rsid w:val="000001EF"/>
    <w:rsid w:val="00007322"/>
    <w:rsid w:val="000074FA"/>
    <w:rsid w:val="00007728"/>
    <w:rsid w:val="00023CE3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2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6991"/>
    <w:rsid w:val="002B188B"/>
    <w:rsid w:val="002B2958"/>
    <w:rsid w:val="002B3FC8"/>
    <w:rsid w:val="002D0D5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62E"/>
    <w:rsid w:val="00712D8B"/>
    <w:rsid w:val="00723B3C"/>
    <w:rsid w:val="007273B7"/>
    <w:rsid w:val="00733E0A"/>
    <w:rsid w:val="0074403D"/>
    <w:rsid w:val="00746D44"/>
    <w:rsid w:val="007538DC"/>
    <w:rsid w:val="00757803"/>
    <w:rsid w:val="0079206B"/>
    <w:rsid w:val="00796076"/>
    <w:rsid w:val="007B70DD"/>
    <w:rsid w:val="007C0566"/>
    <w:rsid w:val="007C5AE8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50E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0269"/>
    <w:rsid w:val="00B236F1"/>
    <w:rsid w:val="00B4133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5422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07F"/>
    <w:rsid w:val="00DE6534"/>
    <w:rsid w:val="00DF4D6C"/>
    <w:rsid w:val="00E01923"/>
    <w:rsid w:val="00E10E3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CEB"/>
    <w:rsid w:val="00EE2CA8"/>
    <w:rsid w:val="00EF17E8"/>
    <w:rsid w:val="00EF51D9"/>
    <w:rsid w:val="00F130DD"/>
    <w:rsid w:val="00F24884"/>
    <w:rsid w:val="00F458B0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06E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E219"/>
  <w15:chartTrackingRefBased/>
  <w15:docId w15:val="{97420AC8-7208-4D53-B5DC-CBC0E2A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B188B"/>
    <w:rPr>
      <w:b/>
      <w:bCs/>
    </w:rPr>
  </w:style>
  <w:style w:type="character" w:styleId="Emphasis">
    <w:name w:val="Emphasis"/>
    <w:basedOn w:val="DefaultParagraphFont"/>
    <w:uiPriority w:val="20"/>
    <w:qFormat/>
    <w:rsid w:val="002D0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ayabigailoffo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%201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1CCFFA7EC468E94D6C4712910E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F6BF-1F9E-4E56-9672-C16A7F321235}"/>
      </w:docPartPr>
      <w:docPartBody>
        <w:p w:rsidR="00000000" w:rsidRDefault="007F1C52">
          <w:pPr>
            <w:pStyle w:val="2B51CCFFA7EC468E94D6C4712910E2C6"/>
          </w:pPr>
          <w:r w:rsidRPr="00CF1A49">
            <w:t>Experience</w:t>
          </w:r>
        </w:p>
      </w:docPartBody>
    </w:docPart>
    <w:docPart>
      <w:docPartPr>
        <w:name w:val="77F8C117202344C6BD4463BAB6A4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4692-EAF5-435B-8119-7A0D7B81E628}"/>
      </w:docPartPr>
      <w:docPartBody>
        <w:p w:rsidR="00000000" w:rsidRDefault="007F1C52">
          <w:pPr>
            <w:pStyle w:val="77F8C117202344C6BD4463BAB6A46A0E"/>
          </w:pPr>
          <w:r w:rsidRPr="00CF1A49">
            <w:t>Education</w:t>
          </w:r>
        </w:p>
      </w:docPartBody>
    </w:docPart>
    <w:docPart>
      <w:docPartPr>
        <w:name w:val="B9623FA6AA8D4A5291331BBCEBEC8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6A42-BC79-4E14-B66C-036E18F15DA3}"/>
      </w:docPartPr>
      <w:docPartBody>
        <w:p w:rsidR="00000000" w:rsidRDefault="007F1C52">
          <w:pPr>
            <w:pStyle w:val="B9623FA6AA8D4A5291331BBCEBEC8221"/>
          </w:pPr>
          <w:r w:rsidRPr="00CF1A49">
            <w:t>Skills</w:t>
          </w:r>
        </w:p>
      </w:docPartBody>
    </w:docPart>
    <w:docPart>
      <w:docPartPr>
        <w:name w:val="7A201BB337A44C1EB7AB3689DF53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5AFB-C989-41D6-AB67-874672B66CAF}"/>
      </w:docPartPr>
      <w:docPartBody>
        <w:p w:rsidR="00000000" w:rsidRDefault="007F1C52">
          <w:pPr>
            <w:pStyle w:val="7A201BB337A44C1EB7AB3689DF53711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DD"/>
    <w:rsid w:val="007F1C52"/>
    <w:rsid w:val="00B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FF96E8A354037A8B16676183E3385">
    <w:name w:val="55BFF96E8A354037A8B16676183E33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0AFF10132543B9AE5BBF371094CAEB">
    <w:name w:val="5C0AFF10132543B9AE5BBF371094CAEB"/>
  </w:style>
  <w:style w:type="paragraph" w:customStyle="1" w:styleId="0E24B6802F0B4049A6D6632AFF49A81B">
    <w:name w:val="0E24B6802F0B4049A6D6632AFF49A81B"/>
  </w:style>
  <w:style w:type="paragraph" w:customStyle="1" w:styleId="8A3D153D38A24777B3AD86194A0E3D56">
    <w:name w:val="8A3D153D38A24777B3AD86194A0E3D56"/>
  </w:style>
  <w:style w:type="paragraph" w:customStyle="1" w:styleId="BF684F12148E4400927F38961EAF6E22">
    <w:name w:val="BF684F12148E4400927F38961EAF6E22"/>
  </w:style>
  <w:style w:type="paragraph" w:customStyle="1" w:styleId="5ADD3E2D5C354C85A328DFF104A50D29">
    <w:name w:val="5ADD3E2D5C354C85A328DFF104A50D29"/>
  </w:style>
  <w:style w:type="paragraph" w:customStyle="1" w:styleId="49C34D62303241878C0C55BD548857B3">
    <w:name w:val="49C34D62303241878C0C55BD548857B3"/>
  </w:style>
  <w:style w:type="paragraph" w:customStyle="1" w:styleId="F84D8FC9CF894CFAA52BE06095907B03">
    <w:name w:val="F84D8FC9CF894CFAA52BE06095907B03"/>
  </w:style>
  <w:style w:type="paragraph" w:customStyle="1" w:styleId="62856903B35147A4A7603E4B7E663305">
    <w:name w:val="62856903B35147A4A7603E4B7E663305"/>
  </w:style>
  <w:style w:type="paragraph" w:customStyle="1" w:styleId="5700B93A8EF94BDF98ADAB27FEF2B30C">
    <w:name w:val="5700B93A8EF94BDF98ADAB27FEF2B30C"/>
  </w:style>
  <w:style w:type="paragraph" w:customStyle="1" w:styleId="8F1A4301C2FB40DFA9630ABD6D018063">
    <w:name w:val="8F1A4301C2FB40DFA9630ABD6D018063"/>
  </w:style>
  <w:style w:type="paragraph" w:customStyle="1" w:styleId="2B51CCFFA7EC468E94D6C4712910E2C6">
    <w:name w:val="2B51CCFFA7EC468E94D6C4712910E2C6"/>
  </w:style>
  <w:style w:type="paragraph" w:customStyle="1" w:styleId="E9A6976A629E4E819EE963EDB37B9E0B">
    <w:name w:val="E9A6976A629E4E819EE963EDB37B9E0B"/>
  </w:style>
  <w:style w:type="paragraph" w:customStyle="1" w:styleId="98621C17B1E94C5695CFA9DB876DE923">
    <w:name w:val="98621C17B1E94C5695CFA9DB876DE923"/>
  </w:style>
  <w:style w:type="paragraph" w:customStyle="1" w:styleId="EDEFF0EBDA9D4ADC95EE67804518BCAF">
    <w:name w:val="EDEFF0EBDA9D4ADC95EE67804518BCAF"/>
  </w:style>
  <w:style w:type="character" w:styleId="SubtleReference">
    <w:name w:val="Subtle Reference"/>
    <w:basedOn w:val="DefaultParagraphFont"/>
    <w:uiPriority w:val="10"/>
    <w:qFormat/>
    <w:rsid w:val="00BF48DD"/>
    <w:rPr>
      <w:b/>
      <w:caps w:val="0"/>
      <w:smallCaps/>
      <w:color w:val="595959" w:themeColor="text1" w:themeTint="A6"/>
    </w:rPr>
  </w:style>
  <w:style w:type="paragraph" w:customStyle="1" w:styleId="F589686B965744A98B32DC7C99D13E10">
    <w:name w:val="F589686B965744A98B32DC7C99D13E10"/>
  </w:style>
  <w:style w:type="paragraph" w:customStyle="1" w:styleId="733918F6501542F680BDFABDE2FDD7A6">
    <w:name w:val="733918F6501542F680BDFABDE2FDD7A6"/>
  </w:style>
  <w:style w:type="paragraph" w:customStyle="1" w:styleId="528891FFAC3644F68DA786C8204C04D0">
    <w:name w:val="528891FFAC3644F68DA786C8204C04D0"/>
  </w:style>
  <w:style w:type="paragraph" w:customStyle="1" w:styleId="090C1F0054194F8B83018A8E9551B3E9">
    <w:name w:val="090C1F0054194F8B83018A8E9551B3E9"/>
  </w:style>
  <w:style w:type="paragraph" w:customStyle="1" w:styleId="74EFB96B9CF5465CBD47F5B52A7A0399">
    <w:name w:val="74EFB96B9CF5465CBD47F5B52A7A0399"/>
  </w:style>
  <w:style w:type="paragraph" w:customStyle="1" w:styleId="85BB3F6AB89A4955B176B7F14887A062">
    <w:name w:val="85BB3F6AB89A4955B176B7F14887A062"/>
  </w:style>
  <w:style w:type="paragraph" w:customStyle="1" w:styleId="1AF4E3C045344F94BF0495229DBF5F1F">
    <w:name w:val="1AF4E3C045344F94BF0495229DBF5F1F"/>
  </w:style>
  <w:style w:type="paragraph" w:customStyle="1" w:styleId="77F8C117202344C6BD4463BAB6A46A0E">
    <w:name w:val="77F8C117202344C6BD4463BAB6A46A0E"/>
  </w:style>
  <w:style w:type="paragraph" w:customStyle="1" w:styleId="A57356CB48CA4E8DACC5E6D5B3FD7E6E">
    <w:name w:val="A57356CB48CA4E8DACC5E6D5B3FD7E6E"/>
  </w:style>
  <w:style w:type="paragraph" w:customStyle="1" w:styleId="9D71CB2200A547F1B020DA21F64AF24B">
    <w:name w:val="9D71CB2200A547F1B020DA21F64AF24B"/>
  </w:style>
  <w:style w:type="paragraph" w:customStyle="1" w:styleId="696C76B93AD2407F883FD62C3BF10FD8">
    <w:name w:val="696C76B93AD2407F883FD62C3BF10FD8"/>
  </w:style>
  <w:style w:type="paragraph" w:customStyle="1" w:styleId="3ADF82C270B84916862158DE0CBF32FA">
    <w:name w:val="3ADF82C270B84916862158DE0CBF32FA"/>
  </w:style>
  <w:style w:type="paragraph" w:customStyle="1" w:styleId="D538043C19154C488F5E8577FBDE86B1">
    <w:name w:val="D538043C19154C488F5E8577FBDE86B1"/>
  </w:style>
  <w:style w:type="paragraph" w:customStyle="1" w:styleId="E7DBA1EC0B324C68AC14D2E6F8A9114F">
    <w:name w:val="E7DBA1EC0B324C68AC14D2E6F8A9114F"/>
  </w:style>
  <w:style w:type="paragraph" w:customStyle="1" w:styleId="8D3D946C7E2840B5A332BEFCA632D9C5">
    <w:name w:val="8D3D946C7E2840B5A332BEFCA632D9C5"/>
  </w:style>
  <w:style w:type="paragraph" w:customStyle="1" w:styleId="534FBD36C4C44A28B8FF5D3B2DF9BDF9">
    <w:name w:val="534FBD36C4C44A28B8FF5D3B2DF9BDF9"/>
  </w:style>
  <w:style w:type="paragraph" w:customStyle="1" w:styleId="1787707C8AA14FE39DB86A27D706B5A7">
    <w:name w:val="1787707C8AA14FE39DB86A27D706B5A7"/>
  </w:style>
  <w:style w:type="paragraph" w:customStyle="1" w:styleId="09AABDE9183647AB885C499BD62CE2CE">
    <w:name w:val="09AABDE9183647AB885C499BD62CE2CE"/>
  </w:style>
  <w:style w:type="paragraph" w:customStyle="1" w:styleId="B9623FA6AA8D4A5291331BBCEBEC8221">
    <w:name w:val="B9623FA6AA8D4A5291331BBCEBEC8221"/>
  </w:style>
  <w:style w:type="paragraph" w:customStyle="1" w:styleId="C9CBE5D3C3954149AFB20FA47BCB2CE4">
    <w:name w:val="C9CBE5D3C3954149AFB20FA47BCB2CE4"/>
  </w:style>
  <w:style w:type="paragraph" w:customStyle="1" w:styleId="6C544EC91F234B83A8F9F3A5DED5F808">
    <w:name w:val="6C544EC91F234B83A8F9F3A5DED5F808"/>
  </w:style>
  <w:style w:type="paragraph" w:customStyle="1" w:styleId="0D2BC6D711244627AAACC76E75FD9690">
    <w:name w:val="0D2BC6D711244627AAACC76E75FD9690"/>
  </w:style>
  <w:style w:type="paragraph" w:customStyle="1" w:styleId="25EB43A192B34CC0A9A6C357A008DD5F">
    <w:name w:val="25EB43A192B34CC0A9A6C357A008DD5F"/>
  </w:style>
  <w:style w:type="paragraph" w:customStyle="1" w:styleId="B216681D20274EF981099DA1F5F27D5E">
    <w:name w:val="B216681D20274EF981099DA1F5F27D5E"/>
  </w:style>
  <w:style w:type="paragraph" w:customStyle="1" w:styleId="7A201BB337A44C1EB7AB3689DF537117">
    <w:name w:val="7A201BB337A44C1EB7AB3689DF537117"/>
  </w:style>
  <w:style w:type="paragraph" w:customStyle="1" w:styleId="0C2DF329FF884A45856E2C08F22030D4">
    <w:name w:val="0C2DF329FF884A45856E2C08F22030D4"/>
  </w:style>
  <w:style w:type="paragraph" w:customStyle="1" w:styleId="A0DAD22ADC7940A6BEA6F93AD057AF5E">
    <w:name w:val="A0DAD22ADC7940A6BEA6F93AD057AF5E"/>
    <w:rsid w:val="00BF48DD"/>
  </w:style>
  <w:style w:type="paragraph" w:customStyle="1" w:styleId="397064F2BC0A40799576E9A43D156ED6">
    <w:name w:val="397064F2BC0A40799576E9A43D156ED6"/>
    <w:rsid w:val="00BF48DD"/>
  </w:style>
  <w:style w:type="paragraph" w:customStyle="1" w:styleId="7067D87D769C41B7BEC1B87AEF7540C7">
    <w:name w:val="7067D87D769C41B7BEC1B87AEF7540C7"/>
    <w:rsid w:val="00BF48DD"/>
  </w:style>
  <w:style w:type="paragraph" w:customStyle="1" w:styleId="1B720D79073C4AA0B6395725428AF243">
    <w:name w:val="1B720D79073C4AA0B6395725428AF243"/>
    <w:rsid w:val="00BF48DD"/>
  </w:style>
  <w:style w:type="paragraph" w:customStyle="1" w:styleId="D1726E446904433FB3800AF4D2A28CD8">
    <w:name w:val="D1726E446904433FB3800AF4D2A28CD8"/>
    <w:rsid w:val="00BF48DD"/>
  </w:style>
  <w:style w:type="paragraph" w:customStyle="1" w:styleId="A6D3B5830C8941A585E6264AFFFBA578">
    <w:name w:val="A6D3B5830C8941A585E6264AFFFBA578"/>
    <w:rsid w:val="00BF48DD"/>
  </w:style>
  <w:style w:type="paragraph" w:customStyle="1" w:styleId="075AE7F327824832A3898577E5313A36">
    <w:name w:val="075AE7F327824832A3898577E5313A36"/>
    <w:rsid w:val="00BF48DD"/>
  </w:style>
  <w:style w:type="paragraph" w:customStyle="1" w:styleId="B65A6918712E49BF8A564664BCAF0A97">
    <w:name w:val="B65A6918712E49BF8A564664BCAF0A97"/>
    <w:rsid w:val="00BF48DD"/>
  </w:style>
  <w:style w:type="paragraph" w:customStyle="1" w:styleId="8CDF32657CDA49E99340DCF3781D7E08">
    <w:name w:val="8CDF32657CDA49E99340DCF3781D7E08"/>
    <w:rsid w:val="00BF48DD"/>
  </w:style>
  <w:style w:type="paragraph" w:customStyle="1" w:styleId="5B998BB5C8D94E9DA2B56242DA27AABF">
    <w:name w:val="5B998BB5C8D94E9DA2B56242DA27AABF"/>
    <w:rsid w:val="00BF48DD"/>
  </w:style>
  <w:style w:type="paragraph" w:customStyle="1" w:styleId="CA86D92EA889430AA01B0A92FB66E233">
    <w:name w:val="CA86D92EA889430AA01B0A92FB66E233"/>
    <w:rsid w:val="00BF48DD"/>
  </w:style>
  <w:style w:type="paragraph" w:customStyle="1" w:styleId="8E7BF1FCAE774270B09522F7782AB2C5">
    <w:name w:val="8E7BF1FCAE774270B09522F7782AB2C5"/>
    <w:rsid w:val="00BF48DD"/>
  </w:style>
  <w:style w:type="paragraph" w:customStyle="1" w:styleId="4AC360139C834468923D2082C57A2CE8">
    <w:name w:val="4AC360139C834468923D2082C57A2CE8"/>
    <w:rsid w:val="00BF48DD"/>
  </w:style>
  <w:style w:type="paragraph" w:customStyle="1" w:styleId="61896F5BF1C94A1A904195704BC586B8">
    <w:name w:val="61896F5BF1C94A1A904195704BC586B8"/>
    <w:rsid w:val="00BF48DD"/>
  </w:style>
  <w:style w:type="paragraph" w:customStyle="1" w:styleId="C6981C3107154E7CA84702896CB36265">
    <w:name w:val="C6981C3107154E7CA84702896CB36265"/>
    <w:rsid w:val="00BF48DD"/>
  </w:style>
  <w:style w:type="paragraph" w:customStyle="1" w:styleId="7CC80844284F4C3DB1043E3AA33708EF">
    <w:name w:val="7CC80844284F4C3DB1043E3AA33708EF"/>
    <w:rsid w:val="00BF48DD"/>
  </w:style>
  <w:style w:type="paragraph" w:customStyle="1" w:styleId="D17159CDC5EB43968B2D4EF47BC4198D">
    <w:name w:val="D17159CDC5EB43968B2D4EF47BC4198D"/>
    <w:rsid w:val="00BF48DD"/>
  </w:style>
  <w:style w:type="paragraph" w:customStyle="1" w:styleId="BAA67CFC50CB41EBB2DADF3A4D91FEE8">
    <w:name w:val="BAA67CFC50CB41EBB2DADF3A4D91FEE8"/>
    <w:rsid w:val="00BF48DD"/>
  </w:style>
  <w:style w:type="paragraph" w:customStyle="1" w:styleId="2CD2F1AD5625418D96210DB0D71884A2">
    <w:name w:val="2CD2F1AD5625418D96210DB0D71884A2"/>
    <w:rsid w:val="00BF48DD"/>
  </w:style>
  <w:style w:type="paragraph" w:customStyle="1" w:styleId="0FA71B4944BE4F4FB6E58343A43FBD76">
    <w:name w:val="0FA71B4944BE4F4FB6E58343A43FBD76"/>
    <w:rsid w:val="00BF48DD"/>
  </w:style>
  <w:style w:type="paragraph" w:customStyle="1" w:styleId="29116B299F614E3F91887CAB800E097A">
    <w:name w:val="29116B299F614E3F91887CAB800E097A"/>
    <w:rsid w:val="00BF48DD"/>
  </w:style>
  <w:style w:type="paragraph" w:customStyle="1" w:styleId="EEC93AD059AF47F08A4D684CC50211A0">
    <w:name w:val="EEC93AD059AF47F08A4D684CC50211A0"/>
    <w:rsid w:val="00BF48DD"/>
  </w:style>
  <w:style w:type="paragraph" w:customStyle="1" w:styleId="468E388C0E7B4969A63CE0E439331044">
    <w:name w:val="468E388C0E7B4969A63CE0E439331044"/>
    <w:rsid w:val="00BF48DD"/>
  </w:style>
  <w:style w:type="paragraph" w:customStyle="1" w:styleId="785C13657D2B45A1876343DA51B4DC0F">
    <w:name w:val="785C13657D2B45A1876343DA51B4DC0F"/>
    <w:rsid w:val="00BF48DD"/>
  </w:style>
  <w:style w:type="paragraph" w:customStyle="1" w:styleId="27BA19115BCA4C2381EEE8021F42361F">
    <w:name w:val="27BA19115BCA4C2381EEE8021F42361F"/>
    <w:rsid w:val="00BF48DD"/>
  </w:style>
  <w:style w:type="paragraph" w:customStyle="1" w:styleId="AC589B9201C047FBA8DEDB43F8ADFEE0">
    <w:name w:val="AC589B9201C047FBA8DEDB43F8ADFEE0"/>
    <w:rsid w:val="00BF48DD"/>
  </w:style>
  <w:style w:type="paragraph" w:customStyle="1" w:styleId="AEC2ED48D9B9441C8B54876DDF87350B">
    <w:name w:val="AEC2ED48D9B9441C8B54876DDF87350B"/>
    <w:rsid w:val="00BF48DD"/>
  </w:style>
  <w:style w:type="paragraph" w:customStyle="1" w:styleId="960A5C4652D34516857D5DE81C5C0E54">
    <w:name w:val="960A5C4652D34516857D5DE81C5C0E54"/>
    <w:rsid w:val="00BF48DD"/>
  </w:style>
  <w:style w:type="paragraph" w:customStyle="1" w:styleId="7E580290038045BDAF9C64B5A31BE72D">
    <w:name w:val="7E580290038045BDAF9C64B5A31BE72D"/>
    <w:rsid w:val="00BF48DD"/>
  </w:style>
  <w:style w:type="paragraph" w:customStyle="1" w:styleId="2E98D1D7F5AB4557AC4DF52C3AC1EA67">
    <w:name w:val="2E98D1D7F5AB4557AC4DF52C3AC1EA67"/>
    <w:rsid w:val="00BF48DD"/>
  </w:style>
  <w:style w:type="paragraph" w:customStyle="1" w:styleId="3DAAD3DA5287444CB7258CEA61A5F713">
    <w:name w:val="3DAAD3DA5287444CB7258CEA61A5F713"/>
    <w:rsid w:val="00BF48DD"/>
  </w:style>
  <w:style w:type="paragraph" w:customStyle="1" w:styleId="6639125174B14562A28B7354541BA48E">
    <w:name w:val="6639125174B14562A28B7354541BA48E"/>
    <w:rsid w:val="00BF48DD"/>
  </w:style>
  <w:style w:type="paragraph" w:customStyle="1" w:styleId="DBD1EFE8D6CD40428C0702628B2E8757">
    <w:name w:val="DBD1EFE8D6CD40428C0702628B2E8757"/>
    <w:rsid w:val="00BF48DD"/>
  </w:style>
  <w:style w:type="paragraph" w:customStyle="1" w:styleId="ECA066DD4B91478588005DD95F559A64">
    <w:name w:val="ECA066DD4B91478588005DD95F559A64"/>
    <w:rsid w:val="00BF48DD"/>
  </w:style>
  <w:style w:type="paragraph" w:customStyle="1" w:styleId="FE77F901B3684C60932C8E065838A0D6">
    <w:name w:val="FE77F901B3684C60932C8E065838A0D6"/>
    <w:rsid w:val="00BF48DD"/>
  </w:style>
  <w:style w:type="paragraph" w:customStyle="1" w:styleId="E315227DE87A4E0D9284ED86E878E2EC">
    <w:name w:val="E315227DE87A4E0D9284ED86E878E2EC"/>
    <w:rsid w:val="00BF48DD"/>
  </w:style>
  <w:style w:type="paragraph" w:customStyle="1" w:styleId="93FB58012F5D4E1E97F206485EF6C174">
    <w:name w:val="93FB58012F5D4E1E97F206485EF6C174"/>
    <w:rsid w:val="00BF48DD"/>
  </w:style>
  <w:style w:type="paragraph" w:customStyle="1" w:styleId="C3C7509DCD51412894B5F716D6901A7D">
    <w:name w:val="C3C7509DCD51412894B5F716D6901A7D"/>
    <w:rsid w:val="00BF48DD"/>
  </w:style>
  <w:style w:type="paragraph" w:customStyle="1" w:styleId="525C18DBF3AB41BFA2085DC8A89E9F0F">
    <w:name w:val="525C18DBF3AB41BFA2085DC8A89E9F0F"/>
    <w:rsid w:val="00BF48DD"/>
  </w:style>
  <w:style w:type="paragraph" w:customStyle="1" w:styleId="43677AE496E64DB4BEDC1FFF73667877">
    <w:name w:val="43677AE496E64DB4BEDC1FFF73667877"/>
    <w:rsid w:val="00BF48DD"/>
  </w:style>
  <w:style w:type="paragraph" w:customStyle="1" w:styleId="3468CF72ACE1423899D62C8308F203BF">
    <w:name w:val="3468CF72ACE1423899D62C8308F203BF"/>
    <w:rsid w:val="00BF48DD"/>
  </w:style>
  <w:style w:type="paragraph" w:customStyle="1" w:styleId="6EE417D573AF4C9FA3890CD0C09CA4ED">
    <w:name w:val="6EE417D573AF4C9FA3890CD0C09CA4ED"/>
    <w:rsid w:val="00BF48DD"/>
  </w:style>
  <w:style w:type="paragraph" w:customStyle="1" w:styleId="361984EB4FD742E4A5AFE6DC71CE199A">
    <w:name w:val="361984EB4FD742E4A5AFE6DC71CE199A"/>
    <w:rsid w:val="00BF48DD"/>
  </w:style>
  <w:style w:type="paragraph" w:customStyle="1" w:styleId="7DDBA4B3CBEA4F709CD6C5F4F812EBEB">
    <w:name w:val="7DDBA4B3CBEA4F709CD6C5F4F812EBEB"/>
    <w:rsid w:val="00BF48DD"/>
  </w:style>
  <w:style w:type="paragraph" w:customStyle="1" w:styleId="B7B76913C9E849C690B2B514D67F8C9F">
    <w:name w:val="B7B76913C9E849C690B2B514D67F8C9F"/>
    <w:rsid w:val="00BF48DD"/>
  </w:style>
  <w:style w:type="paragraph" w:customStyle="1" w:styleId="C2F2975891A243298353730EF327F22C">
    <w:name w:val="C2F2975891A243298353730EF327F22C"/>
    <w:rsid w:val="00BF48DD"/>
  </w:style>
  <w:style w:type="paragraph" w:customStyle="1" w:styleId="4259A1B484CB49D9AD7E64033E965F4A">
    <w:name w:val="4259A1B484CB49D9AD7E64033E965F4A"/>
    <w:rsid w:val="00BF48DD"/>
  </w:style>
  <w:style w:type="paragraph" w:customStyle="1" w:styleId="31BB29B6C0E6488FBBD43C89F1306BDD">
    <w:name w:val="31BB29B6C0E6488FBBD43C89F1306BDD"/>
    <w:rsid w:val="00BF4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3</cp:revision>
  <cp:lastPrinted>2025-09-16T12:56:00Z</cp:lastPrinted>
  <dcterms:created xsi:type="dcterms:W3CDTF">2025-09-16T12:57:00Z</dcterms:created>
  <dcterms:modified xsi:type="dcterms:W3CDTF">2025-09-16T14:11:00Z</dcterms:modified>
  <cp:category/>
</cp:coreProperties>
</file>