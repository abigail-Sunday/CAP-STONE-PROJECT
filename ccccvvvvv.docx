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4E" w:rsidRPr="004E075E" w:rsidRDefault="0032284E" w:rsidP="0032284E">
      <w:pPr>
        <w:rPr>
          <w:sz w:val="16"/>
          <w:szCs w:val="16"/>
        </w:rPr>
      </w:pPr>
    </w:p>
    <w:p w:rsidR="0032284E" w:rsidRPr="004E075E" w:rsidRDefault="0032284E" w:rsidP="0032284E">
      <w:pPr>
        <w:rPr>
          <w:sz w:val="16"/>
          <w:szCs w:val="16"/>
        </w:rPr>
      </w:pPr>
    </w:p>
    <w:p w:rsidR="0032284E" w:rsidRPr="00DA499E" w:rsidRDefault="0032284E" w:rsidP="0032284E">
      <w:pPr>
        <w:rPr>
          <w:b/>
          <w:sz w:val="52"/>
          <w:szCs w:val="52"/>
        </w:rPr>
      </w:pPr>
      <w:r w:rsidRPr="00DA499E">
        <w:rPr>
          <w:b/>
          <w:sz w:val="52"/>
          <w:szCs w:val="52"/>
        </w:rPr>
        <w:t>Sunday Abigail Offor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Oworonshoki, Lagos, Nigeria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Phone: [070458555949]</w:t>
      </w:r>
    </w:p>
    <w:p w:rsidR="0032284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Email</w:t>
      </w:r>
      <w:r>
        <w:rPr>
          <w:sz w:val="16"/>
          <w:szCs w:val="16"/>
        </w:rPr>
        <w:t xml:space="preserve">: </w:t>
      </w:r>
      <w:hyperlink r:id="rId7" w:history="1">
        <w:r w:rsidRPr="00E11141">
          <w:rPr>
            <w:rStyle w:val="Hyperlink"/>
            <w:sz w:val="16"/>
            <w:szCs w:val="16"/>
          </w:rPr>
          <w:t>sundayabigailoffor@gmail.com</w:t>
        </w:r>
      </w:hyperlink>
    </w:p>
    <w:p w:rsidR="0032284E" w:rsidRPr="004E075E" w:rsidRDefault="0032284E" w:rsidP="0032284E">
      <w:pPr>
        <w:rPr>
          <w:sz w:val="16"/>
          <w:szCs w:val="16"/>
        </w:rPr>
      </w:pPr>
    </w:p>
    <w:p w:rsidR="0032284E" w:rsidRPr="00281165" w:rsidRDefault="0032284E" w:rsidP="0032284E">
      <w:pPr>
        <w:rPr>
          <w:b/>
          <w:sz w:val="36"/>
          <w:szCs w:val="36"/>
          <w:vertAlign w:val="superscript"/>
        </w:rPr>
      </w:pPr>
      <w:r w:rsidRPr="004E075E">
        <w:rPr>
          <w:b/>
          <w:sz w:val="36"/>
          <w:szCs w:val="36"/>
        </w:rPr>
        <w:t>Career Objective</w:t>
      </w:r>
    </w:p>
    <w:p w:rsidR="0032284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Motivated and tech-savvy SSCE and NECO certificate holder with strong skills in Microsoft Office, website design, and basic coding.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 xml:space="preserve"> Seeking an opportunity to work in a dynamic environment where I can apply my skills in computer software, support team goals, and grow professionally in the tech field.</w:t>
      </w:r>
    </w:p>
    <w:p w:rsidR="0032284E" w:rsidRPr="004E075E" w:rsidRDefault="0032284E" w:rsidP="0032284E">
      <w:pPr>
        <w:rPr>
          <w:b/>
          <w:sz w:val="32"/>
          <w:szCs w:val="32"/>
        </w:rPr>
      </w:pPr>
      <w:r w:rsidRPr="004E075E">
        <w:rPr>
          <w:b/>
          <w:sz w:val="32"/>
          <w:szCs w:val="32"/>
        </w:rPr>
        <w:t>Education</w:t>
      </w:r>
      <w:bookmarkStart w:id="0" w:name="_GoBack"/>
      <w:bookmarkEnd w:id="0"/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Senior Secondary Certificate Examination (SSCE) &amp; NECO Certificate</w:t>
      </w:r>
    </w:p>
    <w:p w:rsidR="0032284E" w:rsidRPr="004E075E" w:rsidRDefault="0032284E" w:rsidP="0032284E">
      <w:pPr>
        <w:rPr>
          <w:sz w:val="16"/>
          <w:szCs w:val="16"/>
        </w:rPr>
      </w:pPr>
      <w:r>
        <w:rPr>
          <w:sz w:val="16"/>
          <w:szCs w:val="16"/>
        </w:rPr>
        <w:t xml:space="preserve">New Era Secondary School </w:t>
      </w:r>
      <w:r w:rsidRPr="004E075E">
        <w:rPr>
          <w:sz w:val="16"/>
          <w:szCs w:val="16"/>
        </w:rPr>
        <w:t>— Cross River State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2018 – 2024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First School Leaving Certificate (FSLC)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Cash Them Young Nursing and Primary School — Cross River State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2012 – 2018</w:t>
      </w:r>
    </w:p>
    <w:p w:rsidR="0032284E" w:rsidRPr="00F3423A" w:rsidRDefault="0032284E" w:rsidP="0032284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Work Experience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Microsoft Office Assistant / Trainee Developer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Heaven Gate Computer Center — Calabar, Nigeria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2020 – 2023</w:t>
      </w:r>
    </w:p>
    <w:p w:rsidR="0032284E" w:rsidRPr="004E075E" w:rsidRDefault="0032284E" w:rsidP="0032284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Pr="004E075E">
        <w:rPr>
          <w:sz w:val="16"/>
          <w:szCs w:val="16"/>
        </w:rPr>
        <w:t>Designed and created PowerPoint presentations for clients and internal use.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•Provided customer care and supported clients with their tech needs.</w:t>
      </w:r>
    </w:p>
    <w:p w:rsidR="0032284E" w:rsidRDefault="0032284E" w:rsidP="0032284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Pr="004E075E">
        <w:rPr>
          <w:sz w:val="16"/>
          <w:szCs w:val="16"/>
        </w:rPr>
        <w:t>Developed strong communication and service skills.</w:t>
      </w:r>
    </w:p>
    <w:p w:rsidR="0032284E" w:rsidRPr="004E075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Student Assistant (Volunteer Role)</w:t>
      </w:r>
    </w:p>
    <w:p w:rsidR="0032284E" w:rsidRPr="00F3423A" w:rsidRDefault="0032284E" w:rsidP="0032284E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Helped tutors organize and copy lesson topics and notes (up to 40% of content).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Created simple PowerPoint presentations for school activities.</w:t>
      </w:r>
    </w:p>
    <w:p w:rsidR="0032284E" w:rsidRPr="00F3423A" w:rsidRDefault="0032284E" w:rsidP="0032284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Skills</w:t>
      </w:r>
    </w:p>
    <w:p w:rsidR="0032284E" w:rsidRPr="00F3423A" w:rsidRDefault="0032284E" w:rsidP="0032284E">
      <w:pPr>
        <w:rPr>
          <w:b/>
          <w:sz w:val="16"/>
          <w:szCs w:val="16"/>
        </w:rPr>
      </w:pPr>
      <w:r w:rsidRPr="00F3423A">
        <w:rPr>
          <w:b/>
          <w:sz w:val="16"/>
          <w:szCs w:val="16"/>
        </w:rPr>
        <w:t>Computer &amp; Software Skills</w:t>
      </w:r>
    </w:p>
    <w:p w:rsidR="0032284E" w:rsidRPr="002C32C7" w:rsidRDefault="0032284E" w:rsidP="0032284E">
      <w:pPr>
        <w:rPr>
          <w:rFonts w:cstheme="minorHAnsi"/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</w:r>
      <w:r w:rsidRPr="002C32C7">
        <w:rPr>
          <w:rFonts w:cstheme="minorHAnsi"/>
          <w:sz w:val="16"/>
          <w:szCs w:val="16"/>
        </w:rPr>
        <w:t>Microsoft Word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Microsoft PowerPoint</w:t>
      </w:r>
    </w:p>
    <w:p w:rsidR="0032284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lastRenderedPageBreak/>
        <w:t>•</w:t>
      </w:r>
      <w:r w:rsidRPr="004E075E">
        <w:rPr>
          <w:sz w:val="16"/>
          <w:szCs w:val="16"/>
        </w:rPr>
        <w:tab/>
      </w:r>
      <w:r>
        <w:rPr>
          <w:sz w:val="16"/>
          <w:szCs w:val="16"/>
        </w:rPr>
        <w:t>HTML</w:t>
      </w:r>
    </w:p>
    <w:p w:rsidR="0032284E" w:rsidRDefault="0032284E" w:rsidP="0032284E">
      <w:pPr>
        <w:rPr>
          <w:rFonts w:cstheme="minorHAnsi"/>
          <w:sz w:val="16"/>
          <w:szCs w:val="16"/>
        </w:rPr>
      </w:pPr>
      <w:r w:rsidRPr="002C32C7">
        <w:rPr>
          <w:rFonts w:cstheme="minorHAnsi"/>
          <w:sz w:val="16"/>
          <w:szCs w:val="16"/>
        </w:rPr>
        <w:t xml:space="preserve">•          </w:t>
      </w:r>
      <w:r>
        <w:rPr>
          <w:rFonts w:cstheme="minorHAnsi"/>
          <w:sz w:val="16"/>
          <w:szCs w:val="16"/>
        </w:rPr>
        <w:t xml:space="preserve">      </w:t>
      </w:r>
      <w:r w:rsidRPr="002C32C7">
        <w:rPr>
          <w:rFonts w:cstheme="minorHAnsi"/>
          <w:sz w:val="16"/>
          <w:szCs w:val="16"/>
        </w:rPr>
        <w:t>Cascading Style Sheets</w:t>
      </w:r>
    </w:p>
    <w:p w:rsidR="0032284E" w:rsidRPr="002C32C7" w:rsidRDefault="0032284E" w:rsidP="0032284E">
      <w:pPr>
        <w:rPr>
          <w:rFonts w:cstheme="minorHAnsi"/>
          <w:sz w:val="18"/>
          <w:szCs w:val="18"/>
        </w:rPr>
      </w:pPr>
      <w:r w:rsidRPr="002C32C7">
        <w:rPr>
          <w:rFonts w:cstheme="minorHAnsi"/>
          <w:sz w:val="16"/>
          <w:szCs w:val="16"/>
        </w:rPr>
        <w:t>•</w:t>
      </w:r>
      <w:r>
        <w:rPr>
          <w:rFonts w:cstheme="minorHAnsi"/>
          <w:sz w:val="16"/>
          <w:szCs w:val="16"/>
        </w:rPr>
        <w:t xml:space="preserve">               JavaScript (</w:t>
      </w:r>
      <w:r w:rsidRPr="006E69A0">
        <w:rPr>
          <w:rFonts w:cstheme="minorHAnsi"/>
        </w:rPr>
        <w:t>Basic Knowledge</w:t>
      </w:r>
      <w:r>
        <w:t>)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Basic website design and development</w:t>
      </w:r>
    </w:p>
    <w:p w:rsidR="0032284E" w:rsidRPr="007703A3" w:rsidRDefault="0032284E" w:rsidP="0032284E">
      <w:pPr>
        <w:rPr>
          <w:b/>
          <w:sz w:val="16"/>
          <w:szCs w:val="16"/>
        </w:rPr>
      </w:pPr>
      <w:r w:rsidRPr="007703A3">
        <w:rPr>
          <w:b/>
          <w:sz w:val="16"/>
          <w:szCs w:val="16"/>
        </w:rPr>
        <w:t>Soft Skills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Customer service and communication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Teamwork and collaboration</w:t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Time management and organization</w:t>
      </w:r>
    </w:p>
    <w:p w:rsidR="0032284E" w:rsidRPr="007703A3" w:rsidRDefault="0032284E" w:rsidP="0032284E">
      <w:pPr>
        <w:rPr>
          <w:b/>
          <w:sz w:val="28"/>
          <w:szCs w:val="28"/>
        </w:rPr>
      </w:pPr>
      <w:r w:rsidRPr="007703A3">
        <w:rPr>
          <w:b/>
          <w:sz w:val="28"/>
          <w:szCs w:val="28"/>
        </w:rPr>
        <w:t>Hobbies &amp; Interests</w:t>
      </w:r>
    </w:p>
    <w:p w:rsidR="0032284E" w:rsidRPr="00BC1E0A" w:rsidRDefault="0032284E" w:rsidP="0032284E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1E0A">
        <w:rPr>
          <w:sz w:val="18"/>
          <w:szCs w:val="18"/>
        </w:rPr>
        <w:t>organizing and planning tasks</w:t>
      </w:r>
    </w:p>
    <w:p w:rsidR="0032284E" w:rsidRPr="00BC1E0A" w:rsidRDefault="0032284E" w:rsidP="0032284E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1E0A">
        <w:rPr>
          <w:sz w:val="18"/>
          <w:szCs w:val="18"/>
        </w:rPr>
        <w:t>Typing and creating documents</w:t>
      </w:r>
    </w:p>
    <w:p w:rsidR="0032284E" w:rsidRPr="00BC1E0A" w:rsidRDefault="0032284E" w:rsidP="0032284E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1E0A">
        <w:rPr>
          <w:sz w:val="18"/>
          <w:szCs w:val="18"/>
        </w:rPr>
        <w:t>Helping and assisting others</w:t>
      </w:r>
    </w:p>
    <w:p w:rsidR="0032284E" w:rsidRPr="00BC1E0A" w:rsidRDefault="0032284E" w:rsidP="0032284E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1E0A">
        <w:rPr>
          <w:sz w:val="18"/>
          <w:szCs w:val="18"/>
        </w:rPr>
        <w:t>Learning new office and digital tools</w:t>
      </w:r>
    </w:p>
    <w:p w:rsidR="0032284E" w:rsidRPr="00BC1E0A" w:rsidRDefault="0032284E" w:rsidP="0032284E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1E0A">
        <w:rPr>
          <w:sz w:val="18"/>
          <w:szCs w:val="18"/>
        </w:rPr>
        <w:t>Personal growth and self-development</w:t>
      </w:r>
    </w:p>
    <w:p w:rsidR="0032284E" w:rsidRPr="00BC1E0A" w:rsidRDefault="0032284E" w:rsidP="0032284E">
      <w:pPr>
        <w:rPr>
          <w:sz w:val="18"/>
          <w:szCs w:val="18"/>
        </w:rPr>
      </w:pPr>
    </w:p>
    <w:p w:rsidR="0032284E" w:rsidRPr="004E075E" w:rsidRDefault="0032284E" w:rsidP="0032284E">
      <w:pPr>
        <w:rPr>
          <w:sz w:val="16"/>
          <w:szCs w:val="16"/>
        </w:rPr>
      </w:pP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32284E" w:rsidRPr="004E075E" w:rsidRDefault="0032284E" w:rsidP="0032284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Default="0032284E" w:rsidP="0032284E">
      <w:pPr>
        <w:rPr>
          <w:sz w:val="16"/>
          <w:szCs w:val="16"/>
        </w:rPr>
      </w:pPr>
    </w:p>
    <w:p w:rsidR="0032284E" w:rsidRPr="004E075E" w:rsidRDefault="0032284E" w:rsidP="0032284E">
      <w:pPr>
        <w:rPr>
          <w:sz w:val="16"/>
          <w:szCs w:val="16"/>
        </w:rPr>
      </w:pPr>
    </w:p>
    <w:p w:rsidR="005648FD" w:rsidRPr="0032284E" w:rsidRDefault="005648FD" w:rsidP="0032284E"/>
    <w:sectPr w:rsidR="005648FD" w:rsidRPr="0032284E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89" w:rsidRDefault="00877E89">
      <w:pPr>
        <w:spacing w:line="240" w:lineRule="auto"/>
      </w:pPr>
      <w:r>
        <w:separator/>
      </w:r>
    </w:p>
  </w:endnote>
  <w:endnote w:type="continuationSeparator" w:id="0">
    <w:p w:rsidR="00877E89" w:rsidRDefault="00877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56732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89" w:rsidRDefault="00877E89">
      <w:pPr>
        <w:spacing w:line="240" w:lineRule="auto"/>
      </w:pPr>
      <w:r>
        <w:separator/>
      </w:r>
    </w:p>
  </w:footnote>
  <w:footnote w:type="continuationSeparator" w:id="0">
    <w:p w:rsidR="00877E89" w:rsidRDefault="00877E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205A67"/>
    <w:multiLevelType w:val="multilevel"/>
    <w:tmpl w:val="BD4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E"/>
    <w:rsid w:val="000425C6"/>
    <w:rsid w:val="000C5155"/>
    <w:rsid w:val="000F1DC7"/>
    <w:rsid w:val="001764A6"/>
    <w:rsid w:val="002F47D4"/>
    <w:rsid w:val="0032284E"/>
    <w:rsid w:val="00337C64"/>
    <w:rsid w:val="003E7996"/>
    <w:rsid w:val="003F3B40"/>
    <w:rsid w:val="004459B3"/>
    <w:rsid w:val="00490268"/>
    <w:rsid w:val="004C3892"/>
    <w:rsid w:val="005648FD"/>
    <w:rsid w:val="005B7925"/>
    <w:rsid w:val="006D3B8E"/>
    <w:rsid w:val="006E61DE"/>
    <w:rsid w:val="00712145"/>
    <w:rsid w:val="007143C3"/>
    <w:rsid w:val="00726583"/>
    <w:rsid w:val="0073379B"/>
    <w:rsid w:val="007C51D0"/>
    <w:rsid w:val="007C6D48"/>
    <w:rsid w:val="00877E89"/>
    <w:rsid w:val="008B2D0D"/>
    <w:rsid w:val="008E1F80"/>
    <w:rsid w:val="00971A48"/>
    <w:rsid w:val="00B0548E"/>
    <w:rsid w:val="00B06F91"/>
    <w:rsid w:val="00B550F6"/>
    <w:rsid w:val="00BD5B36"/>
    <w:rsid w:val="00BE5218"/>
    <w:rsid w:val="00C056DC"/>
    <w:rsid w:val="00C56732"/>
    <w:rsid w:val="00C74AEB"/>
    <w:rsid w:val="00C773C5"/>
    <w:rsid w:val="00D136AC"/>
    <w:rsid w:val="00D469F8"/>
    <w:rsid w:val="00D54540"/>
    <w:rsid w:val="00D77989"/>
    <w:rsid w:val="00DB7951"/>
    <w:rsid w:val="00DE55F0"/>
    <w:rsid w:val="00E10969"/>
    <w:rsid w:val="00EB514D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76AA4"/>
  <w15:chartTrackingRefBased/>
  <w15:docId w15:val="{CF8FB5A9-B0B7-4DE1-B006-FE97FEAC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84E"/>
    <w:pPr>
      <w:spacing w:after="160" w:line="259" w:lineRule="auto"/>
    </w:pPr>
    <w:rPr>
      <w:rFonts w:eastAsiaTheme="minorHAnsi"/>
      <w:color w:val="auto"/>
      <w:lang w:eastAsia="en-US"/>
    </w:rPr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dayabigailoff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%2012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1</cp:revision>
  <dcterms:created xsi:type="dcterms:W3CDTF">2025-09-16T10:39:00Z</dcterms:created>
  <dcterms:modified xsi:type="dcterms:W3CDTF">2025-09-16T12:47:00Z</dcterms:modified>
</cp:coreProperties>
</file>